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0" behindDoc="0" locked="0" layoutInCell="0" allowOverlap="1">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0" cstate="print"/>
                    <a:srcRect/>
                    <a:stretch>
                      <a:fillRect/>
                    </a:stretch>
                  </pic:blipFill>
                  <pic:spPr bwMode="auto">
                    <a:xfrm>
                      <a:off x="0" y="0"/>
                      <a:ext cx="3161030" cy="3378835"/>
                    </a:xfrm>
                    <a:prstGeom prst="rect">
                      <a:avLst/>
                    </a:prstGeom>
                    <a:noFill/>
                  </pic:spPr>
                </pic:pic>
              </a:graphicData>
            </a:graphic>
          </wp:anchor>
        </w:drawing>
      </w:r>
    </w:p>
    <w:p w:rsidR="00681348" w:rsidRDefault="00681348">
      <w:pPr>
        <w:pStyle w:val="Title"/>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caps/>
        </w:rPr>
      </w:pPr>
    </w:p>
    <w:p w:rsidR="00251273" w:rsidRDefault="005752A7">
      <w:pPr>
        <w:pStyle w:val="Title"/>
      </w:pPr>
      <w:r>
        <w:rPr>
          <w:caps/>
        </w:rPr>
        <w:t>TITLE</w:t>
      </w:r>
    </w:p>
    <w:p w:rsidR="00251273" w:rsidRDefault="00251273">
      <w:pPr>
        <w:pStyle w:val="Title"/>
        <w:rPr>
          <w:b w:val="0"/>
        </w:rPr>
      </w:pPr>
    </w:p>
    <w:p w:rsidR="00251273" w:rsidRDefault="00251273">
      <w:pPr>
        <w:pStyle w:val="Title"/>
        <w:rPr>
          <w:b w:val="0"/>
        </w:rPr>
      </w:pPr>
    </w:p>
    <w:p w:rsidR="00251273" w:rsidRDefault="00251273">
      <w:pPr>
        <w:pStyle w:val="Title"/>
        <w:rPr>
          <w:b w:val="0"/>
        </w:rPr>
      </w:pPr>
      <w:r>
        <w:rPr>
          <w:b w:val="0"/>
        </w:rPr>
        <w:t>THESIS</w:t>
      </w:r>
    </w:p>
    <w:p w:rsidR="00251273" w:rsidRDefault="00251273">
      <w:pPr>
        <w:pStyle w:val="Title"/>
        <w:rPr>
          <w:b w:val="0"/>
        </w:rPr>
      </w:pPr>
    </w:p>
    <w:p w:rsidR="00251273" w:rsidRDefault="00251273">
      <w:pPr>
        <w:pStyle w:val="Title"/>
        <w:rPr>
          <w:b w:val="0"/>
        </w:rPr>
      </w:pPr>
    </w:p>
    <w:p w:rsidR="00251273" w:rsidRDefault="005752A7">
      <w:pPr>
        <w:pStyle w:val="Title"/>
        <w:rPr>
          <w:b w:val="0"/>
        </w:rPr>
      </w:pPr>
      <w:smartTag w:uri="urn:schemas-microsoft-com:office:smarttags" w:element="PersonName">
        <w:smartTag w:uri="urn:schemas:contacts" w:element="GivenName">
          <w:r>
            <w:rPr>
              <w:b w:val="0"/>
            </w:rPr>
            <w:t>Joseph</w:t>
          </w:r>
        </w:smartTag>
        <w:r>
          <w:rPr>
            <w:b w:val="0"/>
          </w:rPr>
          <w:t xml:space="preserve"> </w:t>
        </w:r>
        <w:smartTag w:uri="urn:schemas:contacts" w:element="middlename">
          <w:r>
            <w:rPr>
              <w:b w:val="0"/>
            </w:rPr>
            <w:t>Q.</w:t>
          </w:r>
        </w:smartTag>
        <w:r>
          <w:rPr>
            <w:b w:val="0"/>
          </w:rPr>
          <w:t xml:space="preserve"> </w:t>
        </w:r>
        <w:smartTag w:uri="urn:schemas:contacts" w:element="Sn">
          <w:r>
            <w:rPr>
              <w:b w:val="0"/>
            </w:rPr>
            <w:t>Public</w:t>
          </w:r>
        </w:smartTag>
      </w:smartTag>
      <w:r w:rsidR="00251273">
        <w:rPr>
          <w:b w:val="0"/>
        </w:rPr>
        <w:t>, Captain, USAF</w:t>
      </w:r>
    </w:p>
    <w:p w:rsidR="00251273" w:rsidRDefault="00251273">
      <w:pPr>
        <w:pStyle w:val="Title"/>
        <w:rPr>
          <w:b w:val="0"/>
        </w:rPr>
      </w:pPr>
    </w:p>
    <w:p w:rsidR="00251273" w:rsidRDefault="005E3815">
      <w:pPr>
        <w:pStyle w:val="Title"/>
        <w:rPr>
          <w:b w:val="0"/>
        </w:rPr>
      </w:pPr>
      <w:r>
        <w:rPr>
          <w:b w:val="0"/>
        </w:rPr>
        <w:t>AFIT-ENY-</w:t>
      </w:r>
      <w:r w:rsidR="00DB36A5">
        <w:rPr>
          <w:b w:val="0"/>
        </w:rPr>
        <w:t>MS-15-M-000</w:t>
      </w:r>
    </w:p>
    <w:p w:rsidR="00251273" w:rsidRDefault="00251273">
      <w:pPr>
        <w:pStyle w:val="Title"/>
      </w:pPr>
    </w:p>
    <w:p w:rsidR="00251273" w:rsidRDefault="00251273">
      <w:pPr>
        <w:pStyle w:val="Title"/>
        <w:rPr>
          <w:rFonts w:ascii="Arial" w:hAnsi="Arial"/>
        </w:rPr>
      </w:pPr>
      <w:r>
        <w:rPr>
          <w:rFonts w:ascii="Arial" w:hAnsi="Arial"/>
        </w:rPr>
        <w:t>DEPARTMENT OF THE AIR FORCE</w:t>
      </w:r>
    </w:p>
    <w:p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rsidR="00251273" w:rsidRDefault="00140F7F">
      <w:pPr>
        <w:pStyle w:val="Heading6"/>
        <w:spacing w:before="240"/>
      </w:pPr>
      <w:r>
        <w:rPr>
          <w:noProof/>
        </w:rPr>
        <w:pict>
          <v:line id="_x0000_s1330" style="position:absolute;left:0;text-align:left;z-index:251656192" from="13.05pt,34.55pt" to="409.05pt,34.55pt" o:allowincell="f" strokeweight="4.5pt"/>
        </w:pict>
      </w:r>
      <w:r>
        <w:rPr>
          <w:b w:val="0"/>
          <w:noProof/>
        </w:rPr>
        <w:pict>
          <v:line id="_x0000_s1331" style="position:absolute;left:0;text-align:left;z-index:251657216" from="13.05pt,40.45pt" to="409.05pt,40.45pt" o:allowincell="f" strokeweight="2.25pt"/>
        </w:pict>
      </w:r>
      <w:r w:rsidR="00251273">
        <w:t>AIR FORCE INSTITUTE OF TECHNOLOGY</w:t>
      </w:r>
    </w:p>
    <w:p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rsidR="00251273" w:rsidRDefault="00251273">
      <w:pPr>
        <w:pStyle w:val="Title"/>
      </w:pPr>
    </w:p>
    <w:p w:rsidR="00876347" w:rsidRPr="00876347" w:rsidRDefault="00876347">
      <w:pPr>
        <w:pStyle w:val="Title"/>
      </w:pPr>
      <w:r w:rsidRPr="00876347">
        <w:t>DISTRIBUTION STATEMENT A.</w:t>
      </w:r>
    </w:p>
    <w:p w:rsidR="00251273" w:rsidRDefault="00251273">
      <w:pPr>
        <w:pStyle w:val="Title"/>
        <w:rPr>
          <w:b w:val="0"/>
        </w:rPr>
      </w:pPr>
      <w:r>
        <w:rPr>
          <w:b w:val="0"/>
        </w:rPr>
        <w:t>APPROVED FOR PUBLIC RELEASE; DISTRIBUTION UNLIMITED</w:t>
      </w:r>
      <w:r w:rsidR="00876347">
        <w:rPr>
          <w:b w:val="0"/>
        </w:rPr>
        <w:t>.</w:t>
      </w:r>
    </w:p>
    <w:p w:rsidR="00251273" w:rsidRDefault="00251273">
      <w:pPr>
        <w:pStyle w:val="Title"/>
        <w:rPr>
          <w:b w:val="0"/>
        </w:rPr>
      </w:pPr>
    </w:p>
    <w:p w:rsidR="00251273" w:rsidRDefault="00BD42D6" w:rsidP="007F0961">
      <w:pPr>
        <w:pStyle w:val="BodyText"/>
        <w:ind w:firstLine="0"/>
        <w:jc w:val="center"/>
      </w:pPr>
      <w:r>
        <w:lastRenderedPageBreak/>
        <w:t>(IF your document is limited, place your Destruction Notice Here)</w:t>
      </w: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C45B07">
        <w:rPr>
          <w:b w:val="0"/>
        </w:rPr>
        <w:lastRenderedPageBreak/>
        <w:t>AFIT-ENY-</w:t>
      </w:r>
      <w:r w:rsidR="00F35A70">
        <w:rPr>
          <w:b w:val="0"/>
        </w:rPr>
        <w:t>MS-</w:t>
      </w:r>
      <w:r w:rsidR="00C45B07">
        <w:rPr>
          <w:b w:val="0"/>
        </w:rPr>
        <w:t>1</w:t>
      </w:r>
      <w:r w:rsidR="00F35A70">
        <w:rPr>
          <w:b w:val="0"/>
        </w:rPr>
        <w:t>5</w:t>
      </w:r>
      <w:r w:rsidR="00C45B07">
        <w:rPr>
          <w:b w:val="0"/>
        </w:rPr>
        <w:t>-M</w:t>
      </w:r>
      <w:r w:rsidR="00B45B56">
        <w:rPr>
          <w:b w:val="0"/>
        </w:rPr>
        <w:t>-</w:t>
      </w:r>
      <w:r w:rsidR="00F35A70">
        <w:rPr>
          <w:b w:val="0"/>
        </w:rPr>
        <w:t>000</w:t>
      </w:r>
    </w:p>
    <w:p w:rsidR="00251273" w:rsidRDefault="00251273">
      <w:pPr>
        <w:pStyle w:val="BodyText"/>
        <w:ind w:firstLine="0"/>
      </w:pPr>
    </w:p>
    <w:p w:rsidR="00251273" w:rsidRDefault="00251273">
      <w:pPr>
        <w:pStyle w:val="BodyText"/>
      </w:pPr>
    </w:p>
    <w:p w:rsidR="00251273" w:rsidRPr="001D431F" w:rsidRDefault="00251273">
      <w:pPr>
        <w:pStyle w:val="Title"/>
        <w:rPr>
          <w:b w:val="0"/>
        </w:rPr>
      </w:pPr>
      <w:r w:rsidRPr="001D431F">
        <w:rPr>
          <w:b w:val="0"/>
          <w:caps/>
        </w:rPr>
        <w:t>An Analysis of the efficacy of the LCOM in estimating maintenance manpower productive capacity</w:t>
      </w:r>
    </w:p>
    <w:p w:rsidR="00251273" w:rsidRDefault="00251273">
      <w:pPr>
        <w:pStyle w:val="Title"/>
        <w:rPr>
          <w:b w:val="0"/>
        </w:rPr>
      </w:pPr>
    </w:p>
    <w:p w:rsidR="00251273" w:rsidRDefault="00251273">
      <w:pPr>
        <w:pStyle w:val="Title"/>
        <w:rPr>
          <w:b w:val="0"/>
        </w:rPr>
      </w:pPr>
    </w:p>
    <w:p w:rsidR="00251273" w:rsidRDefault="00251273">
      <w:pPr>
        <w:pStyle w:val="Title2"/>
      </w:pPr>
      <w:r>
        <w:t>THESIS</w:t>
      </w:r>
    </w:p>
    <w:p w:rsidR="00251273" w:rsidRDefault="00251273">
      <w:pPr>
        <w:pStyle w:val="Title"/>
      </w:pPr>
    </w:p>
    <w:p w:rsidR="00251273" w:rsidRDefault="00251273">
      <w:pPr>
        <w:pStyle w:val="Title2"/>
      </w:pPr>
      <w:r>
        <w:t>Presented to the Faculty</w:t>
      </w:r>
    </w:p>
    <w:p w:rsidR="00251273" w:rsidRDefault="00251273">
      <w:pPr>
        <w:pStyle w:val="Title2"/>
      </w:pPr>
      <w:r>
        <w:t xml:space="preserve">Department of </w:t>
      </w:r>
      <w:r w:rsidR="00945D24">
        <w:t>Aeronautics and Astronautics</w:t>
      </w:r>
    </w:p>
    <w:p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rsidR="00251273" w:rsidRDefault="00251273">
      <w:pPr>
        <w:pStyle w:val="Title2"/>
      </w:pPr>
      <w:r>
        <w:t>Air Force Institute of Technology</w:t>
      </w:r>
    </w:p>
    <w:p w:rsidR="00251273" w:rsidRDefault="00251273">
      <w:pPr>
        <w:pStyle w:val="Title2"/>
      </w:pPr>
      <w:r>
        <w:t>Air University</w:t>
      </w:r>
    </w:p>
    <w:p w:rsidR="00251273" w:rsidRDefault="00251273">
      <w:pPr>
        <w:pStyle w:val="Title2"/>
      </w:pPr>
      <w:r>
        <w:t>Air Education and Training Command</w:t>
      </w:r>
    </w:p>
    <w:p w:rsidR="00251273" w:rsidRDefault="00251273">
      <w:pPr>
        <w:pStyle w:val="Title2"/>
      </w:pPr>
      <w:r>
        <w:t>In Partial Fulfillment of the Requirements for the</w:t>
      </w:r>
    </w:p>
    <w:p w:rsidR="00251273" w:rsidRDefault="00251273">
      <w:pPr>
        <w:pStyle w:val="Title2"/>
      </w:pPr>
      <w:r>
        <w:t xml:space="preserve">Degree of Master of Science in </w:t>
      </w:r>
      <w:r w:rsidR="00412573">
        <w:t>xxxxx</w:t>
      </w:r>
    </w:p>
    <w:p w:rsidR="00251273" w:rsidRDefault="00251273">
      <w:pPr>
        <w:pStyle w:val="Title2"/>
      </w:pPr>
    </w:p>
    <w:p w:rsidR="00251273" w:rsidRDefault="00251273">
      <w:pPr>
        <w:pStyle w:val="Title2"/>
      </w:pPr>
    </w:p>
    <w:p w:rsidR="00251273" w:rsidRDefault="00412573">
      <w:pPr>
        <w:pStyle w:val="Title2"/>
      </w:pPr>
      <w:smartTag w:uri="urn:schemas-microsoft-com:office:smarttags" w:element="PersonName">
        <w:smartTag w:uri="urn:schemas:contacts" w:element="GivenName">
          <w:r>
            <w:t>Joseph</w:t>
          </w:r>
        </w:smartTag>
        <w:r>
          <w:t xml:space="preserve"> </w:t>
        </w:r>
        <w:smartTag w:uri="urn:schemas:contacts" w:element="middlename">
          <w:r>
            <w:t>Q.</w:t>
          </w:r>
        </w:smartTag>
        <w:r>
          <w:t xml:space="preserve"> </w:t>
        </w:r>
        <w:smartTag w:uri="urn:schemas:contacts" w:element="Sn">
          <w:r>
            <w:t>Public</w:t>
          </w:r>
        </w:smartTag>
      </w:smartTag>
      <w:r w:rsidR="00251273">
        <w:t>, BS</w:t>
      </w:r>
    </w:p>
    <w:p w:rsidR="00251273" w:rsidRDefault="00251273">
      <w:pPr>
        <w:pStyle w:val="Title2"/>
      </w:pPr>
      <w:r>
        <w:t>Captain, USAF</w:t>
      </w:r>
    </w:p>
    <w:p w:rsidR="00251273" w:rsidRDefault="00251273">
      <w:pPr>
        <w:pStyle w:val="Title2"/>
      </w:pPr>
    </w:p>
    <w:p w:rsidR="00251273" w:rsidRDefault="00876347">
      <w:pPr>
        <w:pStyle w:val="Title2"/>
      </w:pPr>
      <w:r>
        <w:t>March</w:t>
      </w:r>
      <w:r w:rsidR="00251273">
        <w:t xml:space="preserve"> 20</w:t>
      </w:r>
      <w:r w:rsidR="007F0961">
        <w:t>1</w:t>
      </w:r>
      <w:r w:rsidR="00F35A70">
        <w:t>5</w:t>
      </w:r>
    </w:p>
    <w:p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rsidR="00251273" w:rsidRDefault="006F3F05" w:rsidP="006F3F05">
      <w:pPr>
        <w:pStyle w:val="Title2"/>
        <w:jc w:val="left"/>
      </w:pPr>
      <w:r>
        <w:br w:type="page"/>
      </w:r>
      <w:r w:rsidR="00C45B07">
        <w:lastRenderedPageBreak/>
        <w:t>AFIT-ENY-</w:t>
      </w:r>
      <w:r w:rsidR="00F35A70">
        <w:t>MS-</w:t>
      </w:r>
      <w:r w:rsidR="00C45B07">
        <w:t>1</w:t>
      </w:r>
      <w:r w:rsidR="00F35A70">
        <w:t>5</w:t>
      </w:r>
      <w:r w:rsidR="00C45B07">
        <w:t>-M</w:t>
      </w:r>
      <w:r w:rsidR="00B45B56">
        <w:t>-0</w:t>
      </w:r>
      <w:r w:rsidR="00F35A70">
        <w:t>00</w:t>
      </w:r>
    </w:p>
    <w:p w:rsidR="00251273" w:rsidRDefault="00251273">
      <w:pPr>
        <w:pStyle w:val="BodyText"/>
      </w:pPr>
    </w:p>
    <w:p w:rsidR="00251273" w:rsidRPr="000F549A" w:rsidRDefault="00FC28C3">
      <w:pPr>
        <w:pStyle w:val="Title"/>
        <w:rPr>
          <w:b w:val="0"/>
        </w:rPr>
      </w:pPr>
      <w:r w:rsidRPr="000F549A">
        <w:rPr>
          <w:b w:val="0"/>
          <w:caps/>
        </w:rPr>
        <w:t>TITLE</w:t>
      </w:r>
    </w:p>
    <w:p w:rsidR="00251273" w:rsidRDefault="00251273">
      <w:pPr>
        <w:pStyle w:val="Title"/>
      </w:pPr>
    </w:p>
    <w:p w:rsidR="00251273" w:rsidRDefault="00251273">
      <w:pPr>
        <w:pStyle w:val="Title"/>
      </w:pPr>
    </w:p>
    <w:p w:rsidR="00251273" w:rsidRDefault="00251273">
      <w:pPr>
        <w:pStyle w:val="BodyText"/>
        <w:spacing w:line="240" w:lineRule="auto"/>
        <w:jc w:val="center"/>
        <w:rPr>
          <w:b/>
          <w:caps/>
        </w:rPr>
      </w:pPr>
    </w:p>
    <w:p w:rsidR="00251273" w:rsidRDefault="00251273">
      <w:pPr>
        <w:pStyle w:val="BodyText"/>
        <w:spacing w:line="240" w:lineRule="auto"/>
        <w:jc w:val="center"/>
        <w:rPr>
          <w:b/>
          <w:caps/>
        </w:rPr>
      </w:pPr>
    </w:p>
    <w:p w:rsidR="00251273" w:rsidRDefault="00FC28C3">
      <w:pPr>
        <w:pStyle w:val="Title2"/>
      </w:pPr>
      <w:smartTag w:uri="urn:schemas-microsoft-com:office:smarttags" w:element="PersonName">
        <w:smartTag w:uri="urn:schemas:contacts" w:element="GivenName">
          <w:r>
            <w:t>Joseph</w:t>
          </w:r>
        </w:smartTag>
        <w:r>
          <w:t xml:space="preserve"> </w:t>
        </w:r>
        <w:smartTag w:uri="urn:schemas:contacts" w:element="middlename">
          <w:r>
            <w:t>Q.</w:t>
          </w:r>
        </w:smartTag>
        <w:r>
          <w:t xml:space="preserve"> </w:t>
        </w:r>
        <w:smartTag w:uri="urn:schemas:contacts" w:element="Sn">
          <w:r>
            <w:t>Public</w:t>
          </w:r>
        </w:smartTag>
      </w:smartTag>
      <w:r w:rsidR="00251273">
        <w:t>, BS</w:t>
      </w:r>
    </w:p>
    <w:p w:rsidR="00251273" w:rsidRDefault="00251273">
      <w:pPr>
        <w:pStyle w:val="Title2"/>
      </w:pPr>
      <w:r>
        <w:t>Captain, USAF</w:t>
      </w:r>
    </w:p>
    <w:p w:rsidR="00AB131C" w:rsidRDefault="00AB131C">
      <w:pPr>
        <w:pStyle w:val="Title2"/>
      </w:pPr>
    </w:p>
    <w:p w:rsidR="00AB131C" w:rsidRDefault="00AB131C">
      <w:pPr>
        <w:pStyle w:val="Title2"/>
      </w:pPr>
      <w:r>
        <w:t>Committee Membership:</w:t>
      </w:r>
    </w:p>
    <w:p w:rsidR="00AB131C" w:rsidRDefault="00AB131C">
      <w:pPr>
        <w:pStyle w:val="Title2"/>
      </w:pPr>
    </w:p>
    <w:p w:rsidR="00AB131C" w:rsidRDefault="00AB131C" w:rsidP="00AB131C">
      <w:pPr>
        <w:pStyle w:val="Title2"/>
        <w:spacing w:line="240" w:lineRule="auto"/>
      </w:pPr>
      <w:r>
        <w:t>Dr. I. M. Smart</w:t>
      </w:r>
    </w:p>
    <w:p w:rsidR="00AB131C" w:rsidRDefault="00AB131C" w:rsidP="00AB131C">
      <w:pPr>
        <w:pStyle w:val="Title2"/>
        <w:spacing w:line="240" w:lineRule="auto"/>
      </w:pPr>
      <w:r>
        <w:t>Chair</w:t>
      </w:r>
    </w:p>
    <w:p w:rsidR="00AB131C" w:rsidRDefault="00AB131C">
      <w:pPr>
        <w:pStyle w:val="Title2"/>
      </w:pPr>
    </w:p>
    <w:p w:rsidR="00AB131C" w:rsidRDefault="00AB131C" w:rsidP="00AB131C">
      <w:pPr>
        <w:pStyle w:val="Title2"/>
        <w:spacing w:line="240" w:lineRule="auto"/>
      </w:pPr>
      <w:r>
        <w:t>Dr. M. E. Too</w:t>
      </w:r>
    </w:p>
    <w:p w:rsidR="00AB131C" w:rsidRDefault="00AB131C" w:rsidP="00AB131C">
      <w:pPr>
        <w:pStyle w:val="Title2"/>
        <w:spacing w:line="240" w:lineRule="auto"/>
      </w:pPr>
      <w:r>
        <w:t>Member</w:t>
      </w:r>
    </w:p>
    <w:p w:rsidR="00AB131C" w:rsidRDefault="00AB131C">
      <w:pPr>
        <w:pStyle w:val="Title2"/>
      </w:pPr>
    </w:p>
    <w:p w:rsidR="00AB131C" w:rsidRDefault="00AB131C" w:rsidP="00AB131C">
      <w:pPr>
        <w:pStyle w:val="Title2"/>
        <w:spacing w:line="240" w:lineRule="auto"/>
      </w:pPr>
      <w:r>
        <w:t>Maj S. D. Sharp, PhD</w:t>
      </w:r>
    </w:p>
    <w:p w:rsidR="00AB131C" w:rsidRDefault="00AB131C" w:rsidP="00AB131C">
      <w:pPr>
        <w:pStyle w:val="Title2"/>
        <w:spacing w:line="240" w:lineRule="auto"/>
      </w:pPr>
      <w:r>
        <w:t>Member</w:t>
      </w:r>
    </w:p>
    <w:p w:rsidR="00251273" w:rsidRDefault="00251273">
      <w:pPr>
        <w:pStyle w:val="BodyText"/>
        <w:spacing w:line="240" w:lineRule="auto"/>
        <w:ind w:firstLine="0"/>
      </w:pPr>
    </w:p>
    <w:p w:rsidR="00251273" w:rsidRDefault="00251273">
      <w:pPr>
        <w:pStyle w:val="BodyText"/>
        <w:spacing w:line="240" w:lineRule="auto"/>
        <w:jc w:val="center"/>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A570F9" w:rsidRDefault="00A570F9">
      <w:pPr>
        <w:pStyle w:val="BodyTextIndent"/>
        <w:tabs>
          <w:tab w:val="center" w:pos="7200"/>
        </w:tabs>
      </w:pPr>
      <w:bookmarkStart w:id="18" w:name="_Toc504131154"/>
      <w:bookmarkStart w:id="19" w:name="_Toc504131356"/>
      <w:bookmarkStart w:id="20" w:name="_Toc504131511"/>
    </w:p>
    <w:p w:rsidR="00A570F9" w:rsidRDefault="00A570F9">
      <w:pPr>
        <w:pStyle w:val="BodyTextIndent"/>
        <w:tabs>
          <w:tab w:val="center" w:pos="7200"/>
        </w:tabs>
      </w:pPr>
    </w:p>
    <w:p w:rsidR="00A570F9" w:rsidRDefault="00A570F9">
      <w:pPr>
        <w:pStyle w:val="BodyTextIndent"/>
        <w:tabs>
          <w:tab w:val="center" w:pos="7200"/>
        </w:tabs>
        <w:sectPr w:rsidR="00A570F9" w:rsidSect="00971EF8">
          <w:footerReference w:type="default" r:id="rId11"/>
          <w:pgSz w:w="12240" w:h="15840" w:code="1"/>
          <w:pgMar w:top="1440" w:right="1800" w:bottom="1800" w:left="1800" w:header="864" w:footer="1080" w:gutter="0"/>
          <w:paperSrc w:first="15" w:other="15"/>
          <w:pgNumType w:fmt="lowerRoman" w:start="1"/>
          <w:cols w:space="720"/>
          <w:docGrid w:linePitch="326"/>
        </w:sectPr>
      </w:pPr>
    </w:p>
    <w:p w:rsidR="00A570F9" w:rsidRDefault="00A570F9">
      <w:pPr>
        <w:pStyle w:val="BodyTextIndent"/>
        <w:tabs>
          <w:tab w:val="center" w:pos="7200"/>
        </w:tabs>
      </w:pPr>
    </w:p>
    <w:p w:rsidR="0084047A" w:rsidRDefault="00C45B07" w:rsidP="006F3F05">
      <w:pPr>
        <w:pStyle w:val="BodyTextIndent"/>
      </w:pPr>
      <w:r>
        <w:t>AFIT-ENY-</w:t>
      </w:r>
      <w:r w:rsidR="00F35A70">
        <w:t>MS-</w:t>
      </w:r>
      <w:r>
        <w:t>1</w:t>
      </w:r>
      <w:r w:rsidR="00F35A70">
        <w:t>5</w:t>
      </w:r>
      <w:r>
        <w:t>-M</w:t>
      </w:r>
      <w:r w:rsidR="00B45B56">
        <w:t>-0</w:t>
      </w:r>
      <w:r w:rsidR="00F35A70">
        <w:t>00</w:t>
      </w:r>
    </w:p>
    <w:p w:rsidR="00056CF7" w:rsidRDefault="00056CF7" w:rsidP="006F3F05">
      <w:pPr>
        <w:pStyle w:val="BodyTextIndent"/>
      </w:pPr>
    </w:p>
    <w:p w:rsidR="0084047A" w:rsidRDefault="0084047A" w:rsidP="00056CF7">
      <w:pPr>
        <w:pStyle w:val="Heading1"/>
      </w:pPr>
      <w:bookmarkStart w:id="21" w:name="_Toc235956760"/>
      <w:r>
        <w:t>Abstract</w:t>
      </w:r>
      <w:bookmarkEnd w:id="21"/>
    </w:p>
    <w:p w:rsidR="005D5297" w:rsidRDefault="005D5297" w:rsidP="005D5297"/>
    <w:p w:rsidR="000C45A0" w:rsidRDefault="000C45A0" w:rsidP="005D5297"/>
    <w:p w:rsidR="00251273" w:rsidRPr="00945D24" w:rsidRDefault="00FC4DF4" w:rsidP="00945D24">
      <w:pPr>
        <w:jc w:val="center"/>
        <w:rPr>
          <w:b/>
        </w:rPr>
      </w:pPr>
      <w:r>
        <w:br w:type="page"/>
      </w:r>
      <w:r w:rsidR="00251273" w:rsidRPr="00945D24">
        <w:rPr>
          <w:b/>
        </w:rPr>
        <w:lastRenderedPageBreak/>
        <w:t>Acknowledgments</w:t>
      </w:r>
      <w:bookmarkEnd w:id="18"/>
      <w:bookmarkEnd w:id="19"/>
      <w:bookmarkEnd w:id="20"/>
    </w:p>
    <w:p w:rsidR="00980F54" w:rsidRDefault="00980F54" w:rsidP="00980F54">
      <w:pPr>
        <w:pStyle w:val="NormalDbl"/>
      </w:pPr>
      <w:r>
        <w:t>I would like to express my sincere appreci</w:t>
      </w:r>
      <w:r w:rsidR="007914D8">
        <w:t>ation to my faculty advisor, Lt Col</w:t>
      </w:r>
      <w:r>
        <w:t xml:space="preserve"> </w:t>
      </w:r>
      <w:r w:rsidR="007914D8">
        <w:t>Bill Melater</w:t>
      </w:r>
      <w:r>
        <w:t xml:space="preserve">, for his guidance and support throughout the course of this thesis effort.  The insight and experience was certainly appreciated.  I would, also, like to thank my sponsor, </w:t>
      </w:r>
      <w:smartTag w:uri="urn:schemas-microsoft-com:office:smarttags" w:element="PersonName">
        <w:smartTag w:uri="urn:schemas:contacts" w:element="GivenName">
          <w:r w:rsidR="007914D8">
            <w:t>Maj</w:t>
          </w:r>
        </w:smartTag>
        <w:r>
          <w:t xml:space="preserve"> </w:t>
        </w:r>
        <w:smartTag w:uri="urn:schemas:contacts" w:element="Sn">
          <w:r w:rsidR="007914D8">
            <w:t>Bumsore</w:t>
          </w:r>
        </w:smartTag>
      </w:smartTag>
      <w:r>
        <w:t>, from the Air Force Materiel Command for both the support and latitude provided to me in this endeavor.</w:t>
      </w:r>
    </w:p>
    <w:p w:rsidR="00980F54" w:rsidRDefault="00980F54" w:rsidP="00980F54">
      <w:pPr>
        <w:pStyle w:val="NormalDbl"/>
      </w:pPr>
    </w:p>
    <w:p w:rsidR="00980F54" w:rsidRDefault="00980F54" w:rsidP="00980F54">
      <w:pPr>
        <w:pStyle w:val="NormalDbl"/>
      </w:pPr>
    </w:p>
    <w:p w:rsidR="00980F54" w:rsidRDefault="00980F54" w:rsidP="00980F54">
      <w:r>
        <w:tab/>
      </w:r>
      <w:r>
        <w:tab/>
      </w:r>
      <w:r>
        <w:tab/>
      </w:r>
      <w:r>
        <w:tab/>
      </w:r>
      <w:r>
        <w:tab/>
      </w:r>
      <w:r>
        <w:tab/>
      </w:r>
      <w:r>
        <w:tab/>
      </w:r>
      <w:smartTag w:uri="urn:schemas-microsoft-com:office:smarttags" w:element="PersonName">
        <w:smartTag w:uri="urn:schemas:contacts" w:element="GivenName">
          <w:r>
            <w:t>Joseph</w:t>
          </w:r>
        </w:smartTag>
        <w:r>
          <w:t xml:space="preserve"> </w:t>
        </w:r>
        <w:smartTag w:uri="urn:schemas:contacts" w:element="middlename">
          <w:r>
            <w:t>Q.</w:t>
          </w:r>
        </w:smartTag>
        <w:r>
          <w:t xml:space="preserve"> </w:t>
        </w:r>
        <w:smartTag w:uri="urn:schemas:contacts" w:element="Sn">
          <w:r>
            <w:t>Public</w:t>
          </w:r>
        </w:smartTag>
      </w:smartTag>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5D5297" w:rsidRDefault="00980F54" w:rsidP="005D5297">
      <w:pPr>
        <w:autoSpaceDE w:val="0"/>
        <w:autoSpaceDN w:val="0"/>
        <w:adjustRightInd w:val="0"/>
        <w:rPr>
          <w:b/>
          <w:bCs/>
          <w:i/>
          <w:iCs/>
          <w:sz w:val="18"/>
        </w:rPr>
      </w:pPr>
      <w:r w:rsidRPr="00BF1A25">
        <w:rPr>
          <w:b/>
          <w:bCs/>
        </w:rPr>
        <w:t xml:space="preserve">This Note is not to be </w:t>
      </w:r>
      <w:r w:rsidRPr="0084047A">
        <w:rPr>
          <w:b/>
          <w:bCs/>
          <w:sz w:val="18"/>
        </w:rPr>
        <w:t xml:space="preserve">included with the Acknowledgments </w:t>
      </w:r>
      <w:r w:rsidRPr="0015635D">
        <w:rPr>
          <w:b/>
          <w:bCs/>
          <w:sz w:val="22"/>
        </w:rPr>
        <w:t>– it is for information only</w:t>
      </w:r>
      <w:r w:rsidRPr="0084047A">
        <w:rPr>
          <w:b/>
          <w:bCs/>
          <w:sz w:val="18"/>
        </w:rPr>
        <w:t xml:space="preserve">:  </w:t>
      </w:r>
      <w:r w:rsidRPr="0084047A">
        <w:rPr>
          <w:b/>
          <w:bCs/>
          <w:i/>
          <w:iCs/>
          <w:sz w:val="18"/>
        </w:rPr>
        <w:t xml:space="preserve">It is prohibited to include any </w:t>
      </w:r>
      <w:r w:rsidRPr="000C45A0">
        <w:rPr>
          <w:b/>
          <w:bCs/>
          <w:i/>
          <w:iCs/>
        </w:rPr>
        <w:t xml:space="preserve">personal information </w:t>
      </w:r>
      <w:r w:rsidRPr="0084047A">
        <w:rPr>
          <w:b/>
          <w:bCs/>
          <w:i/>
          <w:iCs/>
          <w:sz w:val="18"/>
        </w:rPr>
        <w:t xml:space="preserve">in the following categories about </w:t>
      </w:r>
      <w:r w:rsidRPr="00BF1A25">
        <w:rPr>
          <w:b/>
          <w:bCs/>
          <w:i/>
          <w:iCs/>
          <w:sz w:val="22"/>
        </w:rPr>
        <w:t xml:space="preserve">U.S. citizens, DOD Employees and military personnel: social security account numbers; home addresses; dates of birth; telephone numbers </w:t>
      </w:r>
      <w:r w:rsidRPr="0084047A">
        <w:rPr>
          <w:b/>
          <w:bCs/>
          <w:i/>
          <w:iCs/>
          <w:sz w:val="18"/>
        </w:rPr>
        <w:t xml:space="preserve">other than duty officers which are appropriately made available to the general public; </w:t>
      </w:r>
      <w:r w:rsidRPr="000C45A0">
        <w:rPr>
          <w:b/>
          <w:bCs/>
          <w:i/>
          <w:iCs/>
        </w:rPr>
        <w:t xml:space="preserve">names, locations and any other identifying information about family members of DOD employees and military </w:t>
      </w:r>
      <w:r w:rsidRPr="0084047A">
        <w:rPr>
          <w:b/>
          <w:bCs/>
          <w:i/>
          <w:iCs/>
          <w:sz w:val="18"/>
        </w:rPr>
        <w:t>personnel.</w:t>
      </w:r>
    </w:p>
    <w:p w:rsidR="00251273" w:rsidRDefault="006F3F05" w:rsidP="00056CF7">
      <w:pPr>
        <w:pStyle w:val="Heading1"/>
      </w:pPr>
      <w:r>
        <w:rPr>
          <w:bCs/>
          <w:i/>
          <w:iCs/>
          <w:sz w:val="18"/>
        </w:rPr>
        <w:br w:type="page"/>
      </w:r>
      <w:bookmarkStart w:id="22" w:name="_Toc235956761"/>
      <w:r w:rsidR="00251273">
        <w:lastRenderedPageBreak/>
        <w:t>Table of Contents</w:t>
      </w:r>
      <w:bookmarkEnd w:id="22"/>
    </w:p>
    <w:p w:rsidR="00251273" w:rsidRDefault="00251273">
      <w:pPr>
        <w:jc w:val="right"/>
      </w:pPr>
      <w:r>
        <w:t>Page</w:t>
      </w:r>
    </w:p>
    <w:p w:rsidR="007F0961" w:rsidRDefault="00117019">
      <w:pPr>
        <w:pStyle w:val="TOC1"/>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r w:rsidR="00B45A40">
        <w:t>Abstract…………………………………………………………………………………...iv</w:t>
      </w:r>
    </w:p>
    <w:p w:rsidR="00B45A40" w:rsidRPr="00B45A40" w:rsidRDefault="00B45A40" w:rsidP="00B45A40">
      <w:r>
        <w:t>Acknowledgements……………………………………………………………………….v</w:t>
      </w:r>
    </w:p>
    <w:p w:rsidR="007F0961" w:rsidRPr="007F0961" w:rsidRDefault="00B45A40">
      <w:pPr>
        <w:pStyle w:val="TOC1"/>
        <w:rPr>
          <w:rStyle w:val="Hyperlink"/>
        </w:rPr>
      </w:pPr>
      <w:r>
        <w:t>Table of Contents…………………………………………………………………………vi</w:t>
      </w:r>
    </w:p>
    <w:p w:rsidR="007F0961" w:rsidRPr="007F0961" w:rsidRDefault="00140F7F">
      <w:pPr>
        <w:pStyle w:val="TOC1"/>
        <w:rPr>
          <w:rStyle w:val="Hyperlink"/>
        </w:rPr>
      </w:pPr>
      <w:hyperlink w:anchor="_Toc235956762" w:history="1">
        <w:r w:rsidR="007F0961" w:rsidRPr="008841E8">
          <w:rPr>
            <w:rStyle w:val="Hyperlink"/>
          </w:rPr>
          <w:t>List of Figures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_Toc235956762 \h </w:instrText>
        </w:r>
        <w:r w:rsidR="00117019" w:rsidRPr="007F0961">
          <w:rPr>
            <w:rStyle w:val="Hyperlink"/>
            <w:webHidden/>
          </w:rPr>
        </w:r>
        <w:r w:rsidR="00117019" w:rsidRPr="007F0961">
          <w:rPr>
            <w:rStyle w:val="Hyperlink"/>
            <w:webHidden/>
          </w:rPr>
          <w:fldChar w:fldCharType="separate"/>
        </w:r>
        <w:r w:rsidR="00F96B63">
          <w:rPr>
            <w:rStyle w:val="Hyperlink"/>
            <w:webHidden/>
          </w:rPr>
          <w:t>iii</w:t>
        </w:r>
        <w:r w:rsidR="00117019" w:rsidRPr="007F0961">
          <w:rPr>
            <w:rStyle w:val="Hyperlink"/>
            <w:webHidden/>
          </w:rPr>
          <w:fldChar w:fldCharType="end"/>
        </w:r>
      </w:hyperlink>
    </w:p>
    <w:p w:rsidR="007F0961" w:rsidRPr="007F0961" w:rsidRDefault="00140F7F">
      <w:pPr>
        <w:pStyle w:val="TOC1"/>
        <w:rPr>
          <w:rStyle w:val="Hyperlink"/>
        </w:rPr>
      </w:pPr>
      <w:hyperlink w:anchor="_Toc235956763" w:history="1">
        <w:r w:rsidR="007F0961" w:rsidRPr="008841E8">
          <w:rPr>
            <w:rStyle w:val="Hyperlink"/>
          </w:rPr>
          <w:t>List of Tables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_Toc235956763 \h </w:instrText>
        </w:r>
        <w:r w:rsidR="00117019" w:rsidRPr="007F0961">
          <w:rPr>
            <w:rStyle w:val="Hyperlink"/>
            <w:webHidden/>
          </w:rPr>
        </w:r>
        <w:r w:rsidR="00117019" w:rsidRPr="007F0961">
          <w:rPr>
            <w:rStyle w:val="Hyperlink"/>
            <w:webHidden/>
          </w:rPr>
          <w:fldChar w:fldCharType="separate"/>
        </w:r>
        <w:r w:rsidR="00F96B63">
          <w:rPr>
            <w:rStyle w:val="Hyperlink"/>
            <w:webHidden/>
          </w:rPr>
          <w:t>iii</w:t>
        </w:r>
        <w:r w:rsidR="00117019" w:rsidRPr="007F0961">
          <w:rPr>
            <w:rStyle w:val="Hyperlink"/>
            <w:webHidden/>
          </w:rPr>
          <w:fldChar w:fldCharType="end"/>
        </w:r>
      </w:hyperlink>
    </w:p>
    <w:p w:rsidR="007F0961" w:rsidRPr="007F0961" w:rsidRDefault="00140F7F">
      <w:pPr>
        <w:pStyle w:val="TOC1"/>
        <w:rPr>
          <w:rStyle w:val="Hyperlink"/>
        </w:rPr>
      </w:pPr>
      <w:hyperlink w:anchor="_Toc235956764" w:history="1">
        <w:r w:rsidR="007F0961" w:rsidRPr="008841E8">
          <w:rPr>
            <w:rStyle w:val="Hyperlink"/>
          </w:rPr>
          <w:t>I.  Introduction</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_Toc235956764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65" w:history="1">
        <w:r w:rsidR="007F0961" w:rsidRPr="008841E8">
          <w:rPr>
            <w:rStyle w:val="Hyperlink"/>
          </w:rPr>
          <w:t>General Issue</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_Toc235956765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66" w:history="1">
        <w:r w:rsidR="007F0961" w:rsidRPr="008841E8">
          <w:rPr>
            <w:rStyle w:val="Hyperlink"/>
          </w:rPr>
          <w:t>Problem Statement</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_Toc235956766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67" w:history="1">
        <w:r w:rsidR="007F0961" w:rsidRPr="008841E8">
          <w:rPr>
            <w:rStyle w:val="Hyperlink"/>
          </w:rPr>
          <w:t>Research Objectives/Questions/Hypotheses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_Toc235956767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68" w:history="1">
        <w:r w:rsidR="007F0961" w:rsidRPr="008841E8">
          <w:rPr>
            <w:rStyle w:val="Hyperlink"/>
          </w:rPr>
          <w:t>Research Focus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_Toc235956768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69" w:history="1">
        <w:r w:rsidR="007F0961" w:rsidRPr="008841E8">
          <w:rPr>
            <w:rStyle w:val="Hyperlink"/>
          </w:rPr>
          <w:t>Investigative Questions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_Toc235956769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0" w:history="1">
        <w:r w:rsidR="007F0961" w:rsidRPr="008841E8">
          <w:rPr>
            <w:rStyle w:val="Hyperlink"/>
          </w:rPr>
          <w:t>Methodology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_Toc235956770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1" w:history="1">
        <w:r w:rsidR="007F0961" w:rsidRPr="008841E8">
          <w:rPr>
            <w:rStyle w:val="Hyperlink"/>
          </w:rPr>
          <w:t>Assumptions/Limitations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_Toc235956771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2" w:history="1">
        <w:r w:rsidR="007F0961" w:rsidRPr="008841E8">
          <w:rPr>
            <w:rStyle w:val="Hyperlink"/>
          </w:rPr>
          <w:t>Implications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_Toc235956772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3" w:history="1">
        <w:r w:rsidR="007F0961" w:rsidRPr="008841E8">
          <w:rPr>
            <w:rStyle w:val="Hyperlink"/>
          </w:rPr>
          <w:t>Preview</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_Toc235956773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pPr>
        <w:pStyle w:val="TOC1"/>
        <w:rPr>
          <w:rStyle w:val="Hyperlink"/>
        </w:rPr>
      </w:pPr>
      <w:hyperlink w:anchor="_Toc235956774" w:history="1">
        <w:r w:rsidR="007F0961" w:rsidRPr="008841E8">
          <w:rPr>
            <w:rStyle w:val="Hyperlink"/>
          </w:rPr>
          <w:t>II. Literature Review</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_Toc235956774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5" w:history="1">
        <w:r w:rsidR="007F0961" w:rsidRPr="008841E8">
          <w:rPr>
            <w:rStyle w:val="Hyperlink"/>
          </w:rPr>
          <w:t>Chapter Overview</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_Toc235956775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6" w:history="1">
        <w:r w:rsidR="007F0961" w:rsidRPr="008841E8">
          <w:rPr>
            <w:rStyle w:val="Hyperlink"/>
          </w:rPr>
          <w:t>Description</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_Toc235956776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7" w:history="1">
        <w:r w:rsidR="007F0961" w:rsidRPr="008841E8">
          <w:rPr>
            <w:rStyle w:val="Hyperlink"/>
          </w:rPr>
          <w:t>Relevant Research</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_Toc235956777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78" w:history="1">
        <w:r w:rsidR="007F0961" w:rsidRPr="008841E8">
          <w:rPr>
            <w:rStyle w:val="Hyperlink"/>
          </w:rPr>
          <w:t>Summary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_Toc235956778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pPr>
        <w:pStyle w:val="TOC1"/>
        <w:rPr>
          <w:rStyle w:val="Hyperlink"/>
        </w:rPr>
      </w:pPr>
      <w:hyperlink w:anchor="_Toc235956779" w:history="1">
        <w:r w:rsidR="007F0961" w:rsidRPr="008841E8">
          <w:rPr>
            <w:rStyle w:val="Hyperlink"/>
          </w:rPr>
          <w:t>III.  Methodology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_Toc235956779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0" w:history="1">
        <w:r w:rsidR="007F0961" w:rsidRPr="008841E8">
          <w:rPr>
            <w:rStyle w:val="Hyperlink"/>
          </w:rPr>
          <w:t>Chapter Overview</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_Toc235956780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1" w:history="1">
        <w:r w:rsidR="007F0961" w:rsidRPr="008841E8">
          <w:rPr>
            <w:rStyle w:val="Hyperlink"/>
          </w:rPr>
          <w:t>Test Subjects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_Toc235956781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2" w:history="1">
        <w:r w:rsidR="007F0961" w:rsidRPr="008841E8">
          <w:rPr>
            <w:rStyle w:val="Hyperlink"/>
          </w:rPr>
          <w:t>Summary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_Toc235956782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pPr>
        <w:pStyle w:val="TOC1"/>
        <w:rPr>
          <w:rStyle w:val="Hyperlink"/>
        </w:rPr>
      </w:pPr>
      <w:hyperlink w:anchor="_Toc235956783" w:history="1">
        <w:r w:rsidR="007F0961" w:rsidRPr="008841E8">
          <w:rPr>
            <w:rStyle w:val="Hyperlink"/>
          </w:rPr>
          <w:t>IV.  Analysis and Results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_Toc235956783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4" w:history="1">
        <w:r w:rsidR="007F0961" w:rsidRPr="008841E8">
          <w:rPr>
            <w:rStyle w:val="Hyperlink"/>
          </w:rPr>
          <w:t>Chapter Overview</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_Toc235956784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5" w:history="1">
        <w:r w:rsidR="007F0961" w:rsidRPr="008841E8">
          <w:rPr>
            <w:rStyle w:val="Hyperlink"/>
          </w:rPr>
          <w:t>Results of Simulation Scenarios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_Toc235956785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6" w:history="1">
        <w:r w:rsidR="007F0961" w:rsidRPr="008841E8">
          <w:rPr>
            <w:rStyle w:val="Hyperlink"/>
          </w:rPr>
          <w:t>Investigative Questions Answered</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_Toc235956786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7" w:history="1">
        <w:r w:rsidR="007F0961" w:rsidRPr="008841E8">
          <w:rPr>
            <w:rStyle w:val="Hyperlink"/>
          </w:rPr>
          <w:t>Summary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_Toc235956787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F3579F" w:rsidRDefault="00F3579F">
      <w:pPr>
        <w:pStyle w:val="TOC1"/>
      </w:pPr>
      <w:r>
        <w:t xml:space="preserve">                                                                                                                                        Page</w:t>
      </w:r>
    </w:p>
    <w:p w:rsidR="007F0961" w:rsidRPr="007F0961" w:rsidRDefault="00140F7F">
      <w:pPr>
        <w:pStyle w:val="TOC1"/>
        <w:rPr>
          <w:rStyle w:val="Hyperlink"/>
        </w:rPr>
      </w:pPr>
      <w:hyperlink w:anchor="_Toc235956788" w:history="1">
        <w:r w:rsidR="007F0961" w:rsidRPr="008841E8">
          <w:rPr>
            <w:rStyle w:val="Hyperlink"/>
          </w:rPr>
          <w:t>V.  Conclusions and Recommendations</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_Toc235956788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89" w:history="1">
        <w:r w:rsidR="007F0961" w:rsidRPr="008841E8">
          <w:rPr>
            <w:rStyle w:val="Hyperlink"/>
          </w:rPr>
          <w:t>Chapter Overview</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_Toc235956789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90" w:history="1">
        <w:r w:rsidR="007F0961" w:rsidRPr="008841E8">
          <w:rPr>
            <w:rStyle w:val="Hyperlink"/>
          </w:rPr>
          <w:t>Conclusions of Research</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_Toc235956790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91" w:history="1">
        <w:r w:rsidR="007F0961" w:rsidRPr="008841E8">
          <w:rPr>
            <w:rStyle w:val="Hyperlink"/>
          </w:rPr>
          <w:t>Significance of Research</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_Toc235956791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92" w:history="1">
        <w:r w:rsidR="007F0961" w:rsidRPr="008841E8">
          <w:rPr>
            <w:rStyle w:val="Hyperlink"/>
          </w:rPr>
          <w:t>Recommendations for Action</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_Toc235956792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93" w:history="1">
        <w:r w:rsidR="007F0961" w:rsidRPr="008841E8">
          <w:rPr>
            <w:rStyle w:val="Hyperlink"/>
          </w:rPr>
          <w:t>Recommendations for Future Research</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_Toc235956793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94" w:history="1">
        <w:r w:rsidR="007F0961" w:rsidRPr="008841E8">
          <w:rPr>
            <w:rStyle w:val="Hyperlink"/>
          </w:rPr>
          <w:t>Summary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_Toc235956794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pPr>
        <w:pStyle w:val="TOC1"/>
        <w:rPr>
          <w:rStyle w:val="Hyperlink"/>
        </w:rPr>
      </w:pPr>
      <w:hyperlink w:anchor="_Toc235956795" w:history="1">
        <w:r w:rsidR="007F0961" w:rsidRPr="008841E8">
          <w:rPr>
            <w:rStyle w:val="Hyperlink"/>
          </w:rPr>
          <w:t>Appendix</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_Toc235956795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pPr>
        <w:pStyle w:val="TOC1"/>
        <w:rPr>
          <w:rStyle w:val="Hyperlink"/>
        </w:rPr>
      </w:pPr>
      <w:hyperlink w:anchor="_Toc235956796" w:history="1">
        <w:r w:rsidR="007F0961" w:rsidRPr="008841E8">
          <w:rPr>
            <w:rStyle w:val="Hyperlink"/>
          </w:rPr>
          <w:t>Bibliography</w:t>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_Toc235956796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7F0961" w:rsidRPr="007F0961" w:rsidRDefault="00140F7F" w:rsidP="007F0961">
      <w:pPr>
        <w:pStyle w:val="TOC1"/>
        <w:rPr>
          <w:rStyle w:val="Hyperlink"/>
        </w:rPr>
      </w:pPr>
      <w:hyperlink w:anchor="_Toc235956797" w:history="1">
        <w:r w:rsidR="007F0961" w:rsidRPr="008841E8">
          <w:rPr>
            <w:rStyle w:val="Hyperlink"/>
          </w:rPr>
          <w:t>Vita</w:t>
        </w:r>
        <w:r w:rsidR="007F0961" w:rsidRPr="007F0961">
          <w:rPr>
            <w:rStyle w:val="Hyperlink"/>
            <w:webHidden/>
          </w:rPr>
          <w:tab/>
        </w:r>
        <w:r w:rsidR="007F0961" w:rsidRPr="007F0961">
          <w:rPr>
            <w:rStyle w:val="Hyperlink"/>
            <w:webHidden/>
          </w:rPr>
          <w:tab/>
        </w:r>
        <w:r w:rsidR="00117019" w:rsidRPr="007F0961">
          <w:rPr>
            <w:rStyle w:val="Hyperlink"/>
            <w:webHidden/>
          </w:rPr>
          <w:fldChar w:fldCharType="begin"/>
        </w:r>
        <w:r w:rsidR="007F0961" w:rsidRPr="007F0961">
          <w:rPr>
            <w:rStyle w:val="Hyperlink"/>
            <w:webHidden/>
          </w:rPr>
          <w:instrText xml:space="preserve"> PAGEREF _Toc235956797 \h </w:instrText>
        </w:r>
        <w:r w:rsidR="00117019" w:rsidRPr="007F0961">
          <w:rPr>
            <w:rStyle w:val="Hyperlink"/>
            <w:webHidden/>
          </w:rPr>
        </w:r>
        <w:r w:rsidR="00117019" w:rsidRPr="007F0961">
          <w:rPr>
            <w:rStyle w:val="Hyperlink"/>
            <w:webHidden/>
          </w:rPr>
          <w:fldChar w:fldCharType="separate"/>
        </w:r>
        <w:r w:rsidR="00F96B63">
          <w:rPr>
            <w:rStyle w:val="Hyperlink"/>
            <w:webHidden/>
          </w:rPr>
          <w:t>3</w:t>
        </w:r>
        <w:r w:rsidR="00117019" w:rsidRPr="007F0961">
          <w:rPr>
            <w:rStyle w:val="Hyperlink"/>
            <w:webHidden/>
          </w:rPr>
          <w:fldChar w:fldCharType="end"/>
        </w:r>
      </w:hyperlink>
    </w:p>
    <w:p w:rsidR="006F3F05" w:rsidRDefault="00117019" w:rsidP="007F0961">
      <w:pPr>
        <w:pStyle w:val="TOC1"/>
      </w:pPr>
      <w:r w:rsidRPr="007F0961">
        <w:rPr>
          <w:rStyle w:val="Hyperlink"/>
        </w:rPr>
        <w:fldChar w:fldCharType="end"/>
      </w:r>
    </w:p>
    <w:p w:rsidR="00251273" w:rsidRPr="00BF1A25" w:rsidRDefault="006F3F05" w:rsidP="00056CF7">
      <w:pPr>
        <w:pStyle w:val="Heading1"/>
      </w:pPr>
      <w:r>
        <w:br w:type="page"/>
      </w:r>
      <w:bookmarkStart w:id="23" w:name="_Toc235956762"/>
      <w:r w:rsidR="00251273" w:rsidRPr="00BF1A25">
        <w:lastRenderedPageBreak/>
        <w:t>List of Figures</w:t>
      </w:r>
      <w:bookmarkEnd w:id="23"/>
    </w:p>
    <w:p w:rsidR="00251273" w:rsidRDefault="00251273">
      <w:pPr>
        <w:jc w:val="right"/>
      </w:pPr>
      <w:r>
        <w:t>Page</w:t>
      </w:r>
    </w:p>
    <w:p w:rsidR="00C21C6D" w:rsidRDefault="00117019">
      <w:pPr>
        <w:pStyle w:val="TableofFigures"/>
        <w:tabs>
          <w:tab w:val="right" w:leader="dot" w:pos="8630"/>
        </w:tabs>
        <w:rPr>
          <w:rStyle w:val="Hyperlink"/>
          <w:noProof/>
        </w:rPr>
      </w:pPr>
      <w:r>
        <w:rPr>
          <w:sz w:val="20"/>
        </w:rPr>
        <w:fldChar w:fldCharType="begin"/>
      </w:r>
      <w:r w:rsidR="00251273">
        <w:rPr>
          <w:sz w:val="20"/>
        </w:rPr>
        <w:instrText xml:space="preserve"> TOC \h \z \t "Figure" \c </w:instrText>
      </w:r>
      <w:r>
        <w:rPr>
          <w:sz w:val="20"/>
        </w:rPr>
        <w:fldChar w:fldCharType="separate"/>
      </w:r>
      <w:hyperlink w:anchor="_Toc233011961" w:history="1">
        <w:r w:rsidR="00C21C6D" w:rsidRPr="000215A2">
          <w:rPr>
            <w:rStyle w:val="Hyperlink"/>
            <w:noProof/>
          </w:rPr>
          <w:t>Figure 1.  Figure Example</w:t>
        </w:r>
        <w:r w:rsidR="00C21C6D">
          <w:rPr>
            <w:noProof/>
            <w:webHidden/>
          </w:rPr>
          <w:tab/>
        </w:r>
        <w:r>
          <w:rPr>
            <w:noProof/>
            <w:webHidden/>
          </w:rPr>
          <w:fldChar w:fldCharType="begin"/>
        </w:r>
        <w:r w:rsidR="00C21C6D">
          <w:rPr>
            <w:noProof/>
            <w:webHidden/>
          </w:rPr>
          <w:instrText xml:space="preserve"> PAGEREF _Toc233011961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6F3F05" w:rsidRPr="00971EF8" w:rsidRDefault="00117019" w:rsidP="00971EF8">
      <w:r>
        <w:rPr>
          <w:sz w:val="20"/>
        </w:rPr>
        <w:fldChar w:fldCharType="end"/>
      </w:r>
    </w:p>
    <w:p w:rsidR="006F3F05" w:rsidRPr="00BF1A25" w:rsidRDefault="006F3F05" w:rsidP="00056CF7">
      <w:pPr>
        <w:pStyle w:val="Heading1"/>
        <w:rPr>
          <w:sz w:val="20"/>
        </w:rPr>
      </w:pPr>
      <w:r>
        <w:rPr>
          <w:sz w:val="20"/>
        </w:rPr>
        <w:br w:type="page"/>
      </w:r>
      <w:bookmarkStart w:id="24" w:name="_Toc235956763"/>
      <w:r w:rsidRPr="00BF1A25">
        <w:lastRenderedPageBreak/>
        <w:t>List of Tables</w:t>
      </w:r>
      <w:bookmarkEnd w:id="24"/>
    </w:p>
    <w:p w:rsidR="00251273" w:rsidRDefault="00251273">
      <w:pPr>
        <w:jc w:val="right"/>
      </w:pPr>
      <w:r>
        <w:t>Page</w:t>
      </w:r>
    </w:p>
    <w:p w:rsidR="006B2801" w:rsidRDefault="00117019">
      <w:pPr>
        <w:pStyle w:val="TableofFigures"/>
        <w:tabs>
          <w:tab w:val="right" w:leader="dot" w:pos="8630"/>
        </w:tabs>
        <w:rPr>
          <w:rStyle w:val="Hyperlink"/>
          <w:noProof/>
        </w:rPr>
      </w:pPr>
      <w:r>
        <w:fldChar w:fldCharType="begin"/>
      </w:r>
      <w:r w:rsidR="00251273">
        <w:instrText xml:space="preserve"> TOC \h \z \t "Table" \c </w:instrText>
      </w:r>
      <w:r>
        <w:fldChar w:fldCharType="separate"/>
      </w:r>
      <w:hyperlink w:anchor="_Toc233011979" w:history="1">
        <w:r w:rsidR="006B2801" w:rsidRPr="00B0466D">
          <w:rPr>
            <w:rStyle w:val="Hyperlink"/>
            <w:noProof/>
          </w:rPr>
          <w:t>Table 1. Table Example</w:t>
        </w:r>
        <w:r w:rsidR="006B2801">
          <w:rPr>
            <w:noProof/>
            <w:webHidden/>
          </w:rPr>
          <w:tab/>
        </w:r>
        <w:r>
          <w:rPr>
            <w:noProof/>
            <w:webHidden/>
          </w:rPr>
          <w:fldChar w:fldCharType="begin"/>
        </w:r>
        <w:r w:rsidR="006B2801">
          <w:rPr>
            <w:noProof/>
            <w:webHidden/>
          </w:rPr>
          <w:instrText xml:space="preserve"> PAGEREF _Toc233011979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8520A3" w:rsidRDefault="00117019" w:rsidP="006F3F05">
      <w:pPr>
        <w:pStyle w:val="BodyText"/>
        <w:ind w:firstLine="0"/>
        <w:sectPr w:rsidR="008520A3" w:rsidSect="00FC4DF4">
          <w:footerReference w:type="default" r:id="rId12"/>
          <w:pgSz w:w="12240" w:h="15840" w:code="1"/>
          <w:pgMar w:top="1440" w:right="1800" w:bottom="1800" w:left="1800" w:header="1080" w:footer="1080" w:gutter="0"/>
          <w:paperSrc w:first="15" w:other="15"/>
          <w:pgNumType w:fmt="lowerRoman" w:start="4"/>
          <w:cols w:space="720"/>
          <w:docGrid w:linePitch="326"/>
        </w:sectPr>
      </w:pPr>
      <w:r>
        <w:fldChar w:fldCharType="end"/>
      </w:r>
    </w:p>
    <w:p w:rsidR="006F3F05" w:rsidRPr="006F3F05" w:rsidRDefault="00251273" w:rsidP="006F3F05">
      <w:pPr>
        <w:pStyle w:val="BodyText"/>
        <w:ind w:firstLine="0"/>
        <w:jc w:val="center"/>
        <w:rPr>
          <w:b/>
        </w:rPr>
      </w:pPr>
      <w:r w:rsidRPr="006F3F05">
        <w:rPr>
          <w:b/>
          <w:caps/>
        </w:rPr>
        <w:lastRenderedPageBreak/>
        <w:t>TITLE</w:t>
      </w:r>
    </w:p>
    <w:p w:rsidR="00251273" w:rsidRDefault="00251273">
      <w:pPr>
        <w:pStyle w:val="Title"/>
      </w:pPr>
    </w:p>
    <w:p w:rsidR="00251273" w:rsidRDefault="00251273" w:rsidP="00056CF7">
      <w:pPr>
        <w:pStyle w:val="Heading1"/>
      </w:pPr>
      <w:bookmarkStart w:id="25" w:name="_Toc235956764"/>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5"/>
    </w:p>
    <w:p w:rsidR="00251273" w:rsidRDefault="00C22130">
      <w:pPr>
        <w:pStyle w:val="Heading2"/>
      </w:pPr>
      <w:bookmarkStart w:id="26" w:name="_Toc235956765"/>
      <w:r>
        <w:t>General Issue</w:t>
      </w:r>
      <w:bookmarkEnd w:id="26"/>
    </w:p>
    <w:p w:rsidR="00251273" w:rsidRDefault="002544B5">
      <w:pPr>
        <w:pStyle w:val="BodyText"/>
      </w:pPr>
      <w:r>
        <w:t>Text</w:t>
      </w:r>
      <w:r w:rsidR="00251273">
        <w:t xml:space="preserve">  </w:t>
      </w:r>
    </w:p>
    <w:p w:rsidR="00251273" w:rsidRDefault="002544B5">
      <w:pPr>
        <w:pStyle w:val="BodyText"/>
      </w:pPr>
      <w:r>
        <w:t>Text</w:t>
      </w:r>
      <w:r w:rsidR="00251273">
        <w:t xml:space="preserve">  </w:t>
      </w:r>
    </w:p>
    <w:p w:rsidR="00251273" w:rsidRDefault="00251273">
      <w:pPr>
        <w:pStyle w:val="BodyTextIndent"/>
        <w:ind w:firstLine="0"/>
      </w:pPr>
      <w:r>
        <w:t>“</w:t>
      </w:r>
      <w:r w:rsidR="002544B5">
        <w:t>Quoted text</w:t>
      </w:r>
      <w:r>
        <w:t xml:space="preserve">.” </w:t>
      </w:r>
    </w:p>
    <w:p w:rsidR="009C54CE" w:rsidRDefault="009C54CE">
      <w:pPr>
        <w:pStyle w:val="Heading2"/>
      </w:pPr>
      <w:bookmarkStart w:id="27" w:name="_Toc493484472"/>
      <w:bookmarkStart w:id="28" w:name="_Toc493484713"/>
      <w:bookmarkStart w:id="29" w:name="_Toc494527307"/>
      <w:bookmarkStart w:id="30" w:name="_Toc495221473"/>
      <w:bookmarkStart w:id="31" w:name="_Toc495663184"/>
      <w:bookmarkStart w:id="32" w:name="_Toc495826206"/>
      <w:bookmarkStart w:id="33" w:name="_Toc495826314"/>
      <w:bookmarkStart w:id="34" w:name="_Toc495999054"/>
      <w:bookmarkStart w:id="35" w:name="_Toc496074852"/>
      <w:bookmarkStart w:id="36" w:name="_Toc496074947"/>
      <w:bookmarkStart w:id="37" w:name="_Toc496075121"/>
      <w:bookmarkStart w:id="38" w:name="_Toc496075279"/>
      <w:bookmarkStart w:id="39" w:name="_Toc496075343"/>
      <w:bookmarkStart w:id="40" w:name="_Toc496080585"/>
      <w:bookmarkStart w:id="41" w:name="_Toc503248582"/>
      <w:bookmarkStart w:id="42" w:name="_Toc504131158"/>
      <w:bookmarkStart w:id="43" w:name="_Toc504131360"/>
      <w:bookmarkStart w:id="44" w:name="_Toc504131515"/>
      <w:bookmarkStart w:id="45" w:name="_Toc235956766"/>
      <w:r>
        <w:t>Problem Statement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C54CE" w:rsidRDefault="00336015">
      <w:pPr>
        <w:pStyle w:val="BodyText"/>
      </w:pPr>
      <w:bookmarkStart w:id="46" w:name="_Toc493484473"/>
      <w:bookmarkStart w:id="47" w:name="_Toc493484714"/>
      <w:bookmarkStart w:id="48" w:name="_Toc494527308"/>
      <w:bookmarkStart w:id="49" w:name="_Toc495221474"/>
      <w:bookmarkStart w:id="50" w:name="_Toc495663185"/>
      <w:bookmarkStart w:id="51" w:name="_Toc495826207"/>
      <w:bookmarkStart w:id="52" w:name="_Toc495826315"/>
      <w:bookmarkStart w:id="53" w:name="_Toc495999055"/>
      <w:bookmarkStart w:id="54" w:name="_Toc496074853"/>
      <w:bookmarkStart w:id="55" w:name="_Toc496074948"/>
      <w:bookmarkStart w:id="56" w:name="_Toc496075122"/>
      <w:bookmarkStart w:id="57" w:name="_Toc496075280"/>
      <w:bookmarkStart w:id="58" w:name="_Toc496075344"/>
      <w:bookmarkStart w:id="59" w:name="_Toc496080586"/>
      <w:bookmarkStart w:id="60" w:name="_Toc503248583"/>
      <w:bookmarkStart w:id="61" w:name="_Toc504131159"/>
      <w:bookmarkStart w:id="62" w:name="_Toc504131361"/>
      <w:bookmarkStart w:id="63" w:name="_Toc504131516"/>
      <w:r>
        <w:t>Text</w:t>
      </w:r>
      <w:r w:rsidR="009C54CE">
        <w:t xml:space="preserve"> </w:t>
      </w:r>
    </w:p>
    <w:p w:rsidR="00251273" w:rsidRDefault="009C54CE">
      <w:pPr>
        <w:pStyle w:val="Heading2"/>
      </w:pPr>
      <w:bookmarkStart w:id="64" w:name="_Toc235956767"/>
      <w:r>
        <w:t xml:space="preserve">Research </w:t>
      </w:r>
      <w:r w:rsidR="00EC3664">
        <w:t>Objectives/Questions/Hypotheses</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CE7460" w:rsidRDefault="00251273">
      <w:pPr>
        <w:pStyle w:val="BodyText"/>
      </w:pPr>
      <w:bookmarkStart w:id="65" w:name="_Toc493484474"/>
      <w:bookmarkStart w:id="66" w:name="_Toc493484715"/>
      <w:bookmarkStart w:id="67" w:name="_Toc494527309"/>
      <w:bookmarkStart w:id="68" w:name="_Toc495221475"/>
      <w:bookmarkStart w:id="69" w:name="_Toc495663186"/>
      <w:bookmarkStart w:id="70" w:name="_Toc495826208"/>
      <w:bookmarkStart w:id="71" w:name="_Toc495826316"/>
      <w:bookmarkStart w:id="72" w:name="_Toc495999056"/>
      <w:bookmarkStart w:id="73" w:name="_Toc496074854"/>
      <w:bookmarkStart w:id="74" w:name="_Toc496074949"/>
      <w:bookmarkStart w:id="75" w:name="_Toc496075123"/>
      <w:bookmarkStart w:id="76" w:name="_Toc496075281"/>
      <w:bookmarkStart w:id="77" w:name="_Toc496075345"/>
      <w:bookmarkStart w:id="78" w:name="_Toc496080587"/>
      <w:bookmarkStart w:id="79" w:name="_Toc503248584"/>
      <w:bookmarkStart w:id="80" w:name="_Toc504131160"/>
      <w:bookmarkStart w:id="81" w:name="_Toc504131362"/>
      <w:bookmarkStart w:id="82" w:name="_Toc504131517"/>
      <w:r>
        <w:t>T</w:t>
      </w:r>
      <w:r w:rsidR="00336015">
        <w:t>ext</w:t>
      </w:r>
    </w:p>
    <w:p w:rsidR="00CE7460" w:rsidRDefault="00CE7460" w:rsidP="00CE7460">
      <w:pPr>
        <w:pStyle w:val="Heading2"/>
      </w:pPr>
      <w:bookmarkStart w:id="83" w:name="_Toc235956768"/>
      <w:r>
        <w:t>Research Focus</w:t>
      </w:r>
      <w:bookmarkEnd w:id="83"/>
    </w:p>
    <w:p w:rsidR="00251273" w:rsidRDefault="00CE7460" w:rsidP="00CE7460">
      <w:pPr>
        <w:pStyle w:val="BodyText"/>
      </w:pPr>
      <w:r>
        <w:t>Text</w:t>
      </w:r>
      <w:r w:rsidR="00251273">
        <w:t xml:space="preserve"> </w:t>
      </w:r>
    </w:p>
    <w:p w:rsidR="00251273" w:rsidRDefault="00251273">
      <w:pPr>
        <w:pStyle w:val="Heading2"/>
      </w:pPr>
      <w:bookmarkStart w:id="84" w:name="_Toc235956769"/>
      <w:r>
        <w:t>Investigative Questions</w:t>
      </w:r>
      <w:bookmarkEnd w:id="84"/>
    </w:p>
    <w:p w:rsidR="00251273" w:rsidRDefault="00336015">
      <w:pPr>
        <w:pStyle w:val="BodyText"/>
      </w:pPr>
      <w:r>
        <w:t>Text</w:t>
      </w:r>
    </w:p>
    <w:p w:rsidR="00251273" w:rsidRDefault="00251273">
      <w:pPr>
        <w:pStyle w:val="Heading2"/>
      </w:pPr>
      <w:bookmarkStart w:id="85" w:name="_Toc235956770"/>
      <w:r>
        <w:t>Methodology</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5"/>
    </w:p>
    <w:p w:rsidR="00251273" w:rsidRDefault="00336015">
      <w:pPr>
        <w:pStyle w:val="BodyText"/>
      </w:pPr>
      <w:r>
        <w:t>Text</w:t>
      </w:r>
    </w:p>
    <w:p w:rsidR="006F3F05" w:rsidRDefault="006F3F05">
      <w:pPr>
        <w:pStyle w:val="BodyText"/>
      </w:pPr>
    </w:p>
    <w:p w:rsidR="00251273" w:rsidRDefault="00EC3664">
      <w:pPr>
        <w:pStyle w:val="Heading2"/>
      </w:pPr>
      <w:bookmarkStart w:id="86" w:name="_Toc235956771"/>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r>
        <w:t>Assumptions/</w:t>
      </w:r>
      <w:r w:rsidR="00251273">
        <w:t>Limitations</w:t>
      </w:r>
      <w:bookmarkEnd w:id="86"/>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rsidR="00251273" w:rsidRDefault="00336015">
      <w:pPr>
        <w:pStyle w:val="BodyText"/>
      </w:pPr>
      <w:r>
        <w:t>Text</w:t>
      </w:r>
    </w:p>
    <w:p w:rsidR="00F77F1F" w:rsidRDefault="00F77F1F" w:rsidP="00F77F1F">
      <w:pPr>
        <w:pStyle w:val="Heading2"/>
      </w:pPr>
      <w:bookmarkStart w:id="105" w:name="_Toc235956772"/>
      <w:r>
        <w:lastRenderedPageBreak/>
        <w:t>Implications</w:t>
      </w:r>
      <w:bookmarkEnd w:id="105"/>
    </w:p>
    <w:p w:rsidR="00F77F1F" w:rsidRDefault="00261D74" w:rsidP="00F77F1F">
      <w:pPr>
        <w:pStyle w:val="BodyText"/>
      </w:pPr>
      <w:r>
        <w:t>Text</w:t>
      </w:r>
    </w:p>
    <w:p w:rsidR="00F77F1F" w:rsidRDefault="00F77F1F" w:rsidP="00F77F1F">
      <w:pPr>
        <w:pStyle w:val="Heading2"/>
      </w:pPr>
      <w:bookmarkStart w:id="106" w:name="_Toc235956773"/>
      <w:r>
        <w:t>Preview</w:t>
      </w:r>
      <w:bookmarkEnd w:id="106"/>
    </w:p>
    <w:p w:rsidR="00F77F1F" w:rsidRDefault="00261D74" w:rsidP="00F77F1F">
      <w:pPr>
        <w:pStyle w:val="BodyText"/>
      </w:pPr>
      <w:r>
        <w:t>Text</w:t>
      </w:r>
    </w:p>
    <w:p w:rsidR="00251273" w:rsidRPr="006F3F05" w:rsidRDefault="00251273" w:rsidP="00056CF7">
      <w:pPr>
        <w:pStyle w:val="Heading1"/>
      </w:pPr>
      <w:bookmarkStart w:id="107" w:name="_Toc235956774"/>
      <w:r w:rsidRPr="006F3F05">
        <w:t>II. Literature Review</w:t>
      </w:r>
      <w:bookmarkEnd w:id="107"/>
    </w:p>
    <w:p w:rsidR="00251273" w:rsidRDefault="00251273">
      <w:pPr>
        <w:pStyle w:val="Heading2"/>
      </w:pPr>
      <w:bookmarkStart w:id="108" w:name="_Toc235956775"/>
      <w:r>
        <w:t>Chapter Overview</w:t>
      </w:r>
      <w:bookmarkEnd w:id="108"/>
    </w:p>
    <w:p w:rsidR="00251273" w:rsidRDefault="00251273">
      <w:pPr>
        <w:pStyle w:val="BodyText"/>
        <w:rPr>
          <w:b/>
        </w:rPr>
      </w:pPr>
      <w:r>
        <w:t>The purpose of this chapter is</w:t>
      </w:r>
    </w:p>
    <w:p w:rsidR="00251273" w:rsidRDefault="00251273">
      <w:pPr>
        <w:pStyle w:val="Heading2"/>
      </w:pPr>
      <w:bookmarkStart w:id="109" w:name="_Toc235956776"/>
      <w:r>
        <w:t>Description</w:t>
      </w:r>
      <w:bookmarkEnd w:id="109"/>
    </w:p>
    <w:p w:rsidR="00251273" w:rsidRDefault="00251273">
      <w:pPr>
        <w:pStyle w:val="BodyText"/>
        <w:rPr>
          <w:b/>
        </w:rPr>
      </w:pPr>
      <w:r>
        <w:rPr>
          <w:b/>
        </w:rPr>
        <w:t>Overview</w:t>
      </w:r>
    </w:p>
    <w:p w:rsidR="00251273" w:rsidRDefault="00890508">
      <w:pPr>
        <w:pStyle w:val="BodyText"/>
      </w:pPr>
      <w:r>
        <w:t>Text</w:t>
      </w:r>
    </w:p>
    <w:p w:rsidR="00945D24" w:rsidRDefault="00B45B56" w:rsidP="00945D24">
      <w:pPr>
        <w:pStyle w:val="FigureText"/>
        <w:jc w:val="center"/>
      </w:pPr>
      <w:r>
        <w:rPr>
          <w:noProof/>
        </w:rPr>
        <w:drawing>
          <wp:inline distT="0" distB="0" distL="0" distR="0">
            <wp:extent cx="4444365" cy="25958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44365" cy="2595880"/>
                    </a:xfrm>
                    <a:prstGeom prst="rect">
                      <a:avLst/>
                    </a:prstGeom>
                    <a:noFill/>
                    <a:ln w="9525">
                      <a:noFill/>
                      <a:miter lim="800000"/>
                      <a:headEnd/>
                      <a:tailEnd/>
                    </a:ln>
                  </pic:spPr>
                </pic:pic>
              </a:graphicData>
            </a:graphic>
          </wp:inline>
        </w:drawing>
      </w:r>
      <w:bookmarkStart w:id="110" w:name="_Toc233011961"/>
    </w:p>
    <w:p w:rsidR="00251273" w:rsidRDefault="00251273" w:rsidP="00945D24">
      <w:pPr>
        <w:pStyle w:val="FigureText"/>
        <w:jc w:val="center"/>
      </w:pPr>
      <w:r w:rsidRPr="008B590A">
        <w:t>Figure</w:t>
      </w:r>
      <w:r>
        <w:t xml:space="preserve"> </w:t>
      </w:r>
      <w:r w:rsidR="00140F7F">
        <w:fldChar w:fldCharType="begin"/>
      </w:r>
      <w:r w:rsidR="00140F7F">
        <w:instrText xml:space="preserve"> SEQ Figure \* ARABIC </w:instrText>
      </w:r>
      <w:r w:rsidR="00140F7F">
        <w:fldChar w:fldCharType="separate"/>
      </w:r>
      <w:r w:rsidR="00F96B63">
        <w:rPr>
          <w:noProof/>
        </w:rPr>
        <w:t>1</w:t>
      </w:r>
      <w:r w:rsidR="00140F7F">
        <w:rPr>
          <w:noProof/>
        </w:rPr>
        <w:fldChar w:fldCharType="end"/>
      </w:r>
      <w:r>
        <w:t xml:space="preserve">.  </w:t>
      </w:r>
      <w:r w:rsidR="007A62D5">
        <w:t>Figure Example</w:t>
      </w:r>
      <w:bookmarkEnd w:id="110"/>
    </w:p>
    <w:p w:rsidR="00251273" w:rsidRDefault="00251273" w:rsidP="006F3F05">
      <w:pPr>
        <w:pStyle w:val="BodyText"/>
        <w:ind w:firstLine="0"/>
        <w:rPr>
          <w:b/>
        </w:rPr>
      </w:pPr>
    </w:p>
    <w:tbl>
      <w:tblPr>
        <w:tblW w:w="0" w:type="auto"/>
        <w:jc w:val="center"/>
        <w:tblLook w:val="04A0" w:firstRow="1" w:lastRow="0" w:firstColumn="1" w:lastColumn="0" w:noHBand="0" w:noVBand="1"/>
      </w:tblPr>
      <w:tblGrid>
        <w:gridCol w:w="462"/>
        <w:gridCol w:w="7784"/>
        <w:gridCol w:w="610"/>
      </w:tblGrid>
      <w:tr w:rsidR="00747E9B" w:rsidTr="00140F7F">
        <w:trPr>
          <w:jc w:val="center"/>
        </w:trPr>
        <w:tc>
          <w:tcPr>
            <w:tcW w:w="468" w:type="dxa"/>
            <w:vAlign w:val="center"/>
          </w:tcPr>
          <w:p w:rsidR="00747E9B" w:rsidRDefault="00747E9B" w:rsidP="00170620">
            <w:pPr>
              <w:spacing w:before="120" w:after="120" w:line="240" w:lineRule="auto"/>
              <w:ind w:right="-36"/>
            </w:pPr>
          </w:p>
        </w:tc>
        <w:tc>
          <w:tcPr>
            <w:tcW w:w="7920" w:type="dxa"/>
            <w:vAlign w:val="center"/>
          </w:tcPr>
          <w:p w:rsidR="00747E9B" w:rsidRDefault="00747E9B" w:rsidP="00170620">
            <w:pPr>
              <w:pStyle w:val="Equation"/>
            </w:pPr>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sec</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type m:val="skw"/>
                            <m:ctrlPr>
                              <w:rPr>
                                <w:rFonts w:ascii="Cambria Math" w:hAnsi="Cambria Math"/>
                              </w:rPr>
                            </m:ctrlPr>
                          </m:fPr>
                          <m:num>
                            <m:r>
                              <w:rPr>
                                <w:rFonts w:ascii="Cambria Math" w:hAnsi="Cambria Math"/>
                              </w:rPr>
                              <m:t>∝</m:t>
                            </m:r>
                          </m:num>
                          <m:den>
                            <m:r>
                              <w:rPr>
                                <w:rFonts w:ascii="Cambria Math" w:hAnsi="Cambria Math"/>
                              </w:rPr>
                              <m:t>τ</m:t>
                            </m:r>
                          </m:den>
                        </m:f>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sec</m:t>
                            </m:r>
                          </m:sub>
                        </m:sSub>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type m:val="skw"/>
                            <m:ctrlPr>
                              <w:rPr>
                                <w:rFonts w:ascii="Cambria Math" w:hAnsi="Cambria Math"/>
                              </w:rPr>
                            </m:ctrlPr>
                          </m:fPr>
                          <m:num>
                            <m:r>
                              <w:rPr>
                                <w:rFonts w:ascii="Cambria Math" w:hAnsi="Cambria Math"/>
                              </w:rPr>
                              <m:t>β</m:t>
                            </m:r>
                          </m:num>
                          <m:den>
                            <m:r>
                              <w:rPr>
                                <w:rFonts w:ascii="Cambria Math" w:hAnsi="Cambria Math"/>
                              </w:rPr>
                              <m:t>τ</m:t>
                            </m:r>
                          </m:den>
                        </m:f>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sec</m:t>
                            </m:r>
                          </m:sub>
                        </m:sSub>
                      </m:sup>
                    </m:sSup>
                  </m:e>
                </m:d>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0</m:t>
                    </m:r>
                  </m:sub>
                </m:sSub>
                <m:r>
                  <m:rPr>
                    <m:sty m:val="p"/>
                  </m:rPr>
                  <w:rPr>
                    <w:rFonts w:ascii="Cambria Math" w:hAnsi="Cambria Math"/>
                  </w:rPr>
                  <m:t xml:space="preserve"> [</m:t>
                </m:r>
                <m:f>
                  <m:fPr>
                    <m:type m:val="skw"/>
                    <m:ctrlPr>
                      <w:rPr>
                        <w:rFonts w:ascii="Cambria Math" w:hAnsi="Cambria Math"/>
                      </w:rPr>
                    </m:ctrlPr>
                  </m:fPr>
                  <m:num>
                    <m:r>
                      <w:rPr>
                        <w:rFonts w:ascii="Cambria Math" w:hAnsi="Cambria Math"/>
                      </w:rPr>
                      <m:t>V</m:t>
                    </m:r>
                  </m:num>
                  <m:den>
                    <m:r>
                      <w:rPr>
                        <w:rFonts w:ascii="Cambria Math" w:hAnsi="Cambria Math"/>
                      </w:rPr>
                      <m:t>m</m:t>
                    </m:r>
                  </m:den>
                </m:f>
                <m:r>
                  <w:rPr>
                    <w:rFonts w:ascii="Cambria Math" w:hAnsi="Cambria Math"/>
                  </w:rPr>
                  <m:t>]</m:t>
                </m:r>
              </m:oMath>
            </m:oMathPara>
          </w:p>
        </w:tc>
        <w:tc>
          <w:tcPr>
            <w:tcW w:w="612" w:type="dxa"/>
            <w:vAlign w:val="center"/>
          </w:tcPr>
          <w:p w:rsidR="00747E9B" w:rsidRDefault="00747E9B" w:rsidP="00170620">
            <w:pPr>
              <w:pStyle w:val="Equation"/>
            </w:pPr>
            <w:r w:rsidRPr="002A637E">
              <w:t>(</w:t>
            </w:r>
            <w:fldSimple w:instr=" SEQ ( \* ARABIC ">
              <w:r>
                <w:rPr>
                  <w:noProof/>
                </w:rPr>
                <w:t>1</w:t>
              </w:r>
            </w:fldSimple>
            <w:r w:rsidRPr="002A637E">
              <w:t>)</w:t>
            </w:r>
          </w:p>
        </w:tc>
      </w:tr>
    </w:tbl>
    <w:p w:rsidR="00747E9B" w:rsidRDefault="00747E9B" w:rsidP="006F3F05">
      <w:pPr>
        <w:pStyle w:val="BodyText"/>
        <w:ind w:firstLine="0"/>
        <w:rPr>
          <w:b/>
        </w:rPr>
      </w:pPr>
    </w:p>
    <w:p w:rsidR="00251273" w:rsidRDefault="00251273">
      <w:pPr>
        <w:pStyle w:val="Heading2"/>
      </w:pPr>
      <w:bookmarkStart w:id="111" w:name="_Toc235956777"/>
      <w:bookmarkStart w:id="112" w:name="_GoBack"/>
      <w:r>
        <w:lastRenderedPageBreak/>
        <w:t>Relevant Research</w:t>
      </w:r>
      <w:bookmarkEnd w:id="111"/>
    </w:p>
    <w:bookmarkEnd w:id="112"/>
    <w:p w:rsidR="00251273" w:rsidRDefault="00890508">
      <w:pPr>
        <w:pStyle w:val="BodyText"/>
      </w:pPr>
      <w:r>
        <w:t>Text</w:t>
      </w:r>
    </w:p>
    <w:p w:rsidR="00251273" w:rsidRDefault="00251273">
      <w:pPr>
        <w:pStyle w:val="BodyText"/>
        <w:rPr>
          <w:b/>
        </w:rPr>
      </w:pPr>
      <w:r>
        <w:rPr>
          <w:b/>
        </w:rPr>
        <w:t>Manpower Productivity</w:t>
      </w:r>
    </w:p>
    <w:p w:rsidR="00251273" w:rsidRDefault="00890508">
      <w:pPr>
        <w:pStyle w:val="BodyText"/>
      </w:pPr>
      <w:r>
        <w:t>Text</w:t>
      </w:r>
    </w:p>
    <w:p w:rsidR="00251273" w:rsidRDefault="00251273" w:rsidP="008B590A">
      <w:pPr>
        <w:pStyle w:val="Table"/>
      </w:pPr>
      <w:bookmarkStart w:id="113" w:name="_Toc233011979"/>
      <w:r>
        <w:t xml:space="preserve">Table </w:t>
      </w:r>
      <w:r w:rsidR="00140F7F">
        <w:fldChar w:fldCharType="begin"/>
      </w:r>
      <w:r w:rsidR="00140F7F">
        <w:instrText xml:space="preserve"> SEQ Table \* ARABIC </w:instrText>
      </w:r>
      <w:r w:rsidR="00140F7F">
        <w:fldChar w:fldCharType="separate"/>
      </w:r>
      <w:r w:rsidR="00F96B63">
        <w:rPr>
          <w:noProof/>
        </w:rPr>
        <w:t>1</w:t>
      </w:r>
      <w:r w:rsidR="00140F7F">
        <w:rPr>
          <w:noProof/>
        </w:rPr>
        <w:fldChar w:fldCharType="end"/>
      </w:r>
      <w:r>
        <w:rPr>
          <w:noProof/>
        </w:rPr>
        <w:t xml:space="preserve">. </w:t>
      </w:r>
      <w:r w:rsidR="00890508">
        <w:rPr>
          <w:noProof/>
        </w:rPr>
        <w:t>Table Example</w:t>
      </w:r>
      <w:bookmarkEnd w:id="113"/>
    </w:p>
    <w:tbl>
      <w:tblPr>
        <w:tblW w:w="0" w:type="auto"/>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7"/>
        <w:gridCol w:w="1151"/>
      </w:tblGrid>
      <w:tr w:rsidR="00251273">
        <w:trPr>
          <w:trHeight w:val="520"/>
        </w:trPr>
        <w:tc>
          <w:tcPr>
            <w:tcW w:w="1367" w:type="dxa"/>
            <w:vAlign w:val="center"/>
          </w:tcPr>
          <w:p w:rsidR="00251273" w:rsidRDefault="00251273" w:rsidP="008B590A">
            <w:pPr>
              <w:pStyle w:val="TableText"/>
              <w:keepLines/>
            </w:pPr>
          </w:p>
        </w:tc>
        <w:tc>
          <w:tcPr>
            <w:tcW w:w="1151" w:type="dxa"/>
            <w:vAlign w:val="center"/>
          </w:tcPr>
          <w:p w:rsidR="00251273" w:rsidRDefault="00251273" w:rsidP="008B590A">
            <w:pPr>
              <w:pStyle w:val="TableText"/>
              <w:keepLines/>
            </w:pPr>
          </w:p>
        </w:tc>
      </w:tr>
      <w:tr w:rsidR="00251273">
        <w:trPr>
          <w:trHeight w:val="520"/>
        </w:trPr>
        <w:tc>
          <w:tcPr>
            <w:tcW w:w="1367" w:type="dxa"/>
            <w:vAlign w:val="center"/>
          </w:tcPr>
          <w:p w:rsidR="00251273" w:rsidRDefault="00251273" w:rsidP="008B590A">
            <w:pPr>
              <w:pStyle w:val="TableText"/>
              <w:keepLines/>
            </w:pPr>
          </w:p>
        </w:tc>
        <w:tc>
          <w:tcPr>
            <w:tcW w:w="1151" w:type="dxa"/>
            <w:vAlign w:val="center"/>
          </w:tcPr>
          <w:p w:rsidR="00251273" w:rsidRDefault="00251273" w:rsidP="008B590A">
            <w:pPr>
              <w:pStyle w:val="TableText"/>
              <w:keepLines/>
            </w:pPr>
          </w:p>
        </w:tc>
      </w:tr>
      <w:tr w:rsidR="00251273">
        <w:trPr>
          <w:trHeight w:val="520"/>
        </w:trPr>
        <w:tc>
          <w:tcPr>
            <w:tcW w:w="1367" w:type="dxa"/>
            <w:vAlign w:val="center"/>
          </w:tcPr>
          <w:p w:rsidR="00251273" w:rsidRDefault="00251273" w:rsidP="008B590A">
            <w:pPr>
              <w:pStyle w:val="TableText"/>
              <w:keepLines/>
            </w:pPr>
          </w:p>
        </w:tc>
        <w:tc>
          <w:tcPr>
            <w:tcW w:w="1151" w:type="dxa"/>
            <w:vAlign w:val="center"/>
          </w:tcPr>
          <w:p w:rsidR="00251273" w:rsidRDefault="00251273" w:rsidP="008B590A">
            <w:pPr>
              <w:pStyle w:val="TableText"/>
              <w:keepLines/>
            </w:pPr>
          </w:p>
        </w:tc>
      </w:tr>
    </w:tbl>
    <w:p w:rsidR="00251273" w:rsidRDefault="00251273">
      <w:pPr>
        <w:pStyle w:val="BodyText"/>
      </w:pPr>
    </w:p>
    <w:p w:rsidR="00251273" w:rsidRDefault="00890508">
      <w:pPr>
        <w:pStyle w:val="BodyText"/>
      </w:pPr>
      <w:r>
        <w:t>Text</w:t>
      </w:r>
    </w:p>
    <w:p w:rsidR="00251273" w:rsidRDefault="00251273">
      <w:pPr>
        <w:pStyle w:val="Heading2"/>
      </w:pPr>
      <w:bookmarkStart w:id="114" w:name="_Toc235956778"/>
      <w:r>
        <w:t>Summary</w:t>
      </w:r>
      <w:bookmarkEnd w:id="114"/>
    </w:p>
    <w:p w:rsidR="00251273" w:rsidRDefault="00890508">
      <w:pPr>
        <w:pStyle w:val="BodyText"/>
      </w:pPr>
      <w:r>
        <w:t>Text</w:t>
      </w:r>
      <w:r w:rsidR="00251273">
        <w:t xml:space="preserve">  </w:t>
      </w:r>
    </w:p>
    <w:p w:rsidR="00251273" w:rsidRPr="003F5979" w:rsidRDefault="00251273" w:rsidP="00056CF7">
      <w:pPr>
        <w:pStyle w:val="Heading1"/>
      </w:pPr>
      <w:bookmarkStart w:id="115" w:name="_Toc496074964"/>
      <w:bookmarkStart w:id="116" w:name="_Toc496075138"/>
      <w:bookmarkStart w:id="117" w:name="_Toc496075296"/>
      <w:bookmarkStart w:id="118" w:name="_Toc496075361"/>
      <w:bookmarkStart w:id="119" w:name="_Toc496080605"/>
      <w:bookmarkStart w:id="120" w:name="_Toc497120308"/>
      <w:bookmarkStart w:id="121" w:name="_Toc503248605"/>
      <w:bookmarkStart w:id="122" w:name="_Toc504131180"/>
      <w:bookmarkStart w:id="123" w:name="_Toc504131382"/>
      <w:bookmarkStart w:id="124" w:name="_Toc504131537"/>
      <w:bookmarkStart w:id="125" w:name="_Toc235956779"/>
      <w:r w:rsidRPr="003F5979">
        <w:t>III.  Methodology</w:t>
      </w:r>
      <w:bookmarkEnd w:id="115"/>
      <w:bookmarkEnd w:id="116"/>
      <w:bookmarkEnd w:id="117"/>
      <w:bookmarkEnd w:id="118"/>
      <w:bookmarkEnd w:id="119"/>
      <w:bookmarkEnd w:id="120"/>
      <w:bookmarkEnd w:id="121"/>
      <w:bookmarkEnd w:id="122"/>
      <w:bookmarkEnd w:id="123"/>
      <w:bookmarkEnd w:id="124"/>
      <w:bookmarkEnd w:id="125"/>
    </w:p>
    <w:p w:rsidR="00251273" w:rsidRDefault="00251273">
      <w:pPr>
        <w:pStyle w:val="Heading2"/>
      </w:pPr>
      <w:bookmarkStart w:id="126" w:name="_Toc235956780"/>
      <w:r>
        <w:t>Chapter Overview</w:t>
      </w:r>
      <w:bookmarkEnd w:id="126"/>
    </w:p>
    <w:p w:rsidR="00251273" w:rsidRDefault="00251273">
      <w:pPr>
        <w:pStyle w:val="BodyText"/>
      </w:pPr>
      <w:r>
        <w:t>The purpose of this chapter is</w:t>
      </w:r>
    </w:p>
    <w:p w:rsidR="00251273" w:rsidRDefault="00251273">
      <w:pPr>
        <w:pStyle w:val="Heading2"/>
      </w:pPr>
      <w:bookmarkStart w:id="127" w:name="_Toc235956781"/>
      <w:r>
        <w:t>Test Subjects</w:t>
      </w:r>
      <w:bookmarkEnd w:id="127"/>
    </w:p>
    <w:p w:rsidR="00251273" w:rsidRDefault="000615AF">
      <w:pPr>
        <w:pStyle w:val="BodyText"/>
      </w:pPr>
      <w:r>
        <w:t>Text</w:t>
      </w:r>
    </w:p>
    <w:p w:rsidR="00251273" w:rsidRDefault="00251273">
      <w:pPr>
        <w:pStyle w:val="Heading2"/>
      </w:pPr>
      <w:bookmarkStart w:id="128" w:name="_Toc235956782"/>
      <w:r>
        <w:t>Summary</w:t>
      </w:r>
      <w:bookmarkEnd w:id="128"/>
    </w:p>
    <w:p w:rsidR="00251273" w:rsidRDefault="000615AF">
      <w:pPr>
        <w:pStyle w:val="BodyText"/>
      </w:pPr>
      <w:r>
        <w:t>Text</w:t>
      </w:r>
    </w:p>
    <w:p w:rsidR="00251273" w:rsidRDefault="00251273">
      <w:pPr>
        <w:pStyle w:val="BodyText"/>
      </w:pPr>
    </w:p>
    <w:p w:rsidR="00251273" w:rsidRPr="00945D24" w:rsidRDefault="00251273" w:rsidP="00056CF7">
      <w:pPr>
        <w:pStyle w:val="Heading1"/>
      </w:pPr>
      <w:bookmarkStart w:id="129" w:name="_Toc235956783"/>
      <w:r w:rsidRPr="00945D24">
        <w:lastRenderedPageBreak/>
        <w:t>IV.  Analysis and Results</w:t>
      </w:r>
      <w:bookmarkEnd w:id="129"/>
    </w:p>
    <w:p w:rsidR="00251273" w:rsidRDefault="00251273">
      <w:pPr>
        <w:pStyle w:val="Heading2"/>
      </w:pPr>
      <w:bookmarkStart w:id="130" w:name="_Toc235956784"/>
      <w:r>
        <w:t>Chapter Overview</w:t>
      </w:r>
      <w:bookmarkEnd w:id="130"/>
    </w:p>
    <w:p w:rsidR="00251273" w:rsidRDefault="00715A54">
      <w:pPr>
        <w:pStyle w:val="BodyText"/>
      </w:pPr>
      <w:r>
        <w:t>Text</w:t>
      </w:r>
    </w:p>
    <w:p w:rsidR="00251273" w:rsidRDefault="00251273">
      <w:pPr>
        <w:pStyle w:val="Heading2"/>
      </w:pPr>
      <w:bookmarkStart w:id="131" w:name="_Toc235956785"/>
      <w:r>
        <w:t>Results of Simulation Scenarios</w:t>
      </w:r>
      <w:bookmarkEnd w:id="131"/>
    </w:p>
    <w:p w:rsidR="00251273" w:rsidRDefault="00140F7F">
      <w:pPr>
        <w:pStyle w:val="BodyTex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6" type="#_x0000_t75" style="position:absolute;left:0;text-align:left;margin-left:184.3pt;margin-top:33.45pt;width:60.95pt;height:49.95pt;z-index:251659264">
            <v:imagedata r:id="rId14" o:title=""/>
            <w10:wrap type="topAndBottom"/>
          </v:shape>
          <o:OLEObject Type="Embed" ProgID="Equation.3" ShapeID="_x0000_s1356" DrawAspect="Content" ObjectID="_1555326279" r:id="rId15"/>
        </w:object>
      </w:r>
      <w:r w:rsidR="00715A54">
        <w:t>Text</w:t>
      </w:r>
      <w:r w:rsidR="00AD3726">
        <w:tab/>
      </w:r>
    </w:p>
    <w:p w:rsidR="00251273" w:rsidRDefault="00945D24" w:rsidP="00945D24">
      <w:pPr>
        <w:pStyle w:val="BodyText"/>
        <w:jc w:val="right"/>
      </w:pPr>
      <w:r>
        <w:t>number</w:t>
      </w:r>
      <w:r w:rsidRPr="00945D24">
        <w:t xml:space="preserve"> </w:t>
      </w:r>
      <w:r>
        <w:t>Equation</w:t>
      </w:r>
    </w:p>
    <w:p w:rsidR="00251273" w:rsidRDefault="00251273">
      <w:pPr>
        <w:pStyle w:val="BodyText"/>
      </w:pPr>
      <w:r>
        <w:t>Where:</w:t>
      </w:r>
    </w:p>
    <w:p w:rsidR="00251273" w:rsidRDefault="00251273">
      <w:pPr>
        <w:pStyle w:val="BodyText"/>
        <w:spacing w:line="240" w:lineRule="auto"/>
      </w:pPr>
      <w:r>
        <w:t xml:space="preserve">X </w:t>
      </w:r>
      <w:r>
        <w:rPr>
          <w:i/>
        </w:rPr>
        <w:t>bar</w:t>
      </w:r>
      <w:r>
        <w:t xml:space="preserve"> = population mean of sorties produced by squadron (LCOM)</w:t>
      </w:r>
    </w:p>
    <w:p w:rsidR="00251273" w:rsidRDefault="00251273">
      <w:pPr>
        <w:pStyle w:val="BodyText"/>
        <w:spacing w:line="240" w:lineRule="auto"/>
      </w:pPr>
      <w:r>
        <w:sym w:font="Symbol" w:char="F06D"/>
      </w:r>
      <w:r>
        <w:rPr>
          <w:vertAlign w:val="subscript"/>
        </w:rPr>
        <w:t>o</w:t>
      </w:r>
      <w:r>
        <w:t xml:space="preserve"> = Actual number of sorties produced (Actual FY2002)</w:t>
      </w:r>
    </w:p>
    <w:p w:rsidR="00251273" w:rsidRDefault="00251273">
      <w:pPr>
        <w:pStyle w:val="BodyText"/>
        <w:spacing w:line="240" w:lineRule="auto"/>
      </w:pPr>
      <w:r>
        <w:t>S = Standard deviation of the population mean of sorties produced (LCOM)</w:t>
      </w:r>
    </w:p>
    <w:p w:rsidR="00251273" w:rsidRDefault="00251273">
      <w:pPr>
        <w:pStyle w:val="BodyText"/>
        <w:spacing w:line="240" w:lineRule="auto"/>
      </w:pPr>
      <w:r>
        <w:t>n = 75 replications</w:t>
      </w:r>
    </w:p>
    <w:p w:rsidR="00251273" w:rsidRDefault="00251273">
      <w:pPr>
        <w:pStyle w:val="BodyText"/>
      </w:pPr>
    </w:p>
    <w:p w:rsidR="00251273" w:rsidRDefault="00251273">
      <w:pPr>
        <w:pStyle w:val="Heading2"/>
      </w:pPr>
      <w:bookmarkStart w:id="132" w:name="_Toc235956786"/>
      <w:r>
        <w:t>Investigative Questions Answered</w:t>
      </w:r>
      <w:bookmarkEnd w:id="132"/>
    </w:p>
    <w:p w:rsidR="00251273" w:rsidRDefault="009855A1">
      <w:pPr>
        <w:pStyle w:val="BodyText"/>
      </w:pPr>
      <w:r>
        <w:t>Text</w:t>
      </w:r>
    </w:p>
    <w:p w:rsidR="00251273" w:rsidRDefault="00251273">
      <w:pPr>
        <w:pStyle w:val="Heading2"/>
      </w:pPr>
      <w:bookmarkStart w:id="133" w:name="_Toc235956787"/>
      <w:r>
        <w:t>Summary</w:t>
      </w:r>
      <w:bookmarkEnd w:id="133"/>
    </w:p>
    <w:p w:rsidR="00251273" w:rsidRDefault="009855A1">
      <w:pPr>
        <w:pStyle w:val="BodyText"/>
      </w:pPr>
      <w:r>
        <w:t>Text</w:t>
      </w:r>
      <w:r w:rsidR="00251273">
        <w:t xml:space="preserve"> </w:t>
      </w:r>
    </w:p>
    <w:p w:rsidR="00251273" w:rsidRDefault="00251273" w:rsidP="00056CF7">
      <w:pPr>
        <w:pStyle w:val="Heading1"/>
      </w:pPr>
      <w:bookmarkStart w:id="134" w:name="_Toc235956788"/>
      <w:r>
        <w:t>V.  Conclusions and Recommendations</w:t>
      </w:r>
      <w:bookmarkEnd w:id="134"/>
    </w:p>
    <w:p w:rsidR="00251273" w:rsidRDefault="00251273">
      <w:pPr>
        <w:pStyle w:val="Heading2"/>
      </w:pPr>
      <w:bookmarkStart w:id="135" w:name="_Toc235956789"/>
      <w:r>
        <w:t>Chapter Overview</w:t>
      </w:r>
      <w:bookmarkEnd w:id="135"/>
    </w:p>
    <w:p w:rsidR="00251273" w:rsidRDefault="009855A1">
      <w:pPr>
        <w:pStyle w:val="BodyText"/>
      </w:pPr>
      <w:r>
        <w:t>Text</w:t>
      </w:r>
    </w:p>
    <w:p w:rsidR="00251273" w:rsidRDefault="00251273">
      <w:pPr>
        <w:pStyle w:val="Heading2"/>
      </w:pPr>
      <w:bookmarkStart w:id="136" w:name="_Toc235956790"/>
      <w:r>
        <w:lastRenderedPageBreak/>
        <w:t>Conclusions of Research</w:t>
      </w:r>
      <w:bookmarkEnd w:id="136"/>
    </w:p>
    <w:p w:rsidR="00251273" w:rsidRDefault="009855A1">
      <w:pPr>
        <w:pStyle w:val="BodyText"/>
      </w:pPr>
      <w:r>
        <w:t>Text</w:t>
      </w:r>
    </w:p>
    <w:p w:rsidR="00251273" w:rsidRDefault="00251273">
      <w:pPr>
        <w:pStyle w:val="Heading2"/>
      </w:pPr>
      <w:bookmarkStart w:id="137" w:name="_Toc235956791"/>
      <w:r>
        <w:t>Significance of Research</w:t>
      </w:r>
      <w:bookmarkEnd w:id="137"/>
    </w:p>
    <w:p w:rsidR="00251273" w:rsidRDefault="009855A1">
      <w:pPr>
        <w:pStyle w:val="BodyText"/>
      </w:pPr>
      <w:r>
        <w:t>Text</w:t>
      </w:r>
    </w:p>
    <w:p w:rsidR="00251273" w:rsidRDefault="00251273">
      <w:pPr>
        <w:pStyle w:val="Heading2"/>
      </w:pPr>
      <w:bookmarkStart w:id="138" w:name="_Toc235956792"/>
      <w:r>
        <w:t>Recommendations for Action</w:t>
      </w:r>
      <w:bookmarkEnd w:id="138"/>
    </w:p>
    <w:p w:rsidR="00251273" w:rsidRDefault="009855A1">
      <w:pPr>
        <w:pStyle w:val="BodyText"/>
      </w:pPr>
      <w:r>
        <w:t>Text</w:t>
      </w:r>
    </w:p>
    <w:p w:rsidR="00251273" w:rsidRDefault="00251273">
      <w:pPr>
        <w:pStyle w:val="Heading2"/>
      </w:pPr>
      <w:bookmarkStart w:id="139" w:name="_Toc235956793"/>
      <w:r>
        <w:t>Recommendations for Future Research</w:t>
      </w:r>
      <w:bookmarkEnd w:id="139"/>
    </w:p>
    <w:p w:rsidR="00251273" w:rsidRDefault="009855A1">
      <w:pPr>
        <w:pStyle w:val="BodyTextIndent"/>
        <w:ind w:firstLine="0"/>
      </w:pPr>
      <w:r>
        <w:t>Text</w:t>
      </w:r>
    </w:p>
    <w:p w:rsidR="00251273" w:rsidRDefault="00251273">
      <w:pPr>
        <w:pStyle w:val="Heading2"/>
      </w:pPr>
      <w:bookmarkStart w:id="140" w:name="_Toc235956794"/>
      <w:r>
        <w:t>Summary</w:t>
      </w:r>
      <w:bookmarkEnd w:id="140"/>
    </w:p>
    <w:p w:rsidR="00251273" w:rsidRDefault="009855A1">
      <w:pPr>
        <w:pStyle w:val="BodyText"/>
      </w:pPr>
      <w:r>
        <w:t>Text</w:t>
      </w:r>
      <w:r w:rsidR="00251273">
        <w:t xml:space="preserve">  </w:t>
      </w:r>
    </w:p>
    <w:p w:rsidR="00251273" w:rsidRDefault="00251273">
      <w:pPr>
        <w:pStyle w:val="BodyText"/>
      </w:pPr>
    </w:p>
    <w:p w:rsidR="00251273" w:rsidRPr="00C87ADB" w:rsidRDefault="00C87ADB" w:rsidP="00056CF7">
      <w:pPr>
        <w:pStyle w:val="Heading1"/>
      </w:pPr>
      <w:r>
        <w:br w:type="page"/>
      </w:r>
      <w:bookmarkStart w:id="141" w:name="_Toc235956795"/>
      <w:r w:rsidR="00251273" w:rsidRPr="00C87ADB">
        <w:lastRenderedPageBreak/>
        <w:t>Appendix</w:t>
      </w:r>
      <w:bookmarkEnd w:id="141"/>
    </w:p>
    <w:p w:rsidR="00251273" w:rsidRDefault="00251273" w:rsidP="003F5979">
      <w:pPr>
        <w:pStyle w:val="BodyText"/>
        <w:ind w:firstLine="0"/>
      </w:pPr>
    </w:p>
    <w:p w:rsidR="00251273" w:rsidRPr="003F5979" w:rsidRDefault="003F5979" w:rsidP="00056CF7">
      <w:pPr>
        <w:pStyle w:val="Heading1"/>
      </w:pPr>
      <w:r>
        <w:br w:type="page"/>
      </w:r>
      <w:bookmarkStart w:id="142" w:name="_Toc493484480"/>
      <w:bookmarkStart w:id="143" w:name="_Toc493484720"/>
      <w:bookmarkStart w:id="144" w:name="_Toc494527317"/>
      <w:bookmarkStart w:id="145" w:name="_Toc495221484"/>
      <w:bookmarkStart w:id="146" w:name="_Toc495663200"/>
      <w:bookmarkStart w:id="147" w:name="_Toc495826223"/>
      <w:bookmarkStart w:id="148" w:name="_Toc495826331"/>
      <w:bookmarkStart w:id="149" w:name="_Toc495999072"/>
      <w:bookmarkStart w:id="150" w:name="_Toc496074870"/>
      <w:bookmarkStart w:id="151" w:name="_Toc496074966"/>
      <w:bookmarkStart w:id="152" w:name="_Toc496075140"/>
      <w:bookmarkStart w:id="153" w:name="_Toc496075298"/>
      <w:bookmarkStart w:id="154" w:name="_Toc496075363"/>
      <w:bookmarkStart w:id="155" w:name="_Toc496080607"/>
      <w:bookmarkStart w:id="156" w:name="_Toc497120310"/>
      <w:bookmarkStart w:id="157" w:name="_Toc503248614"/>
      <w:bookmarkStart w:id="158" w:name="_Toc504131206"/>
      <w:bookmarkStart w:id="159" w:name="_Toc504131408"/>
      <w:bookmarkStart w:id="160" w:name="_Toc504131563"/>
      <w:bookmarkStart w:id="161" w:name="_Toc1369874"/>
      <w:bookmarkStart w:id="162" w:name="_Toc235956796"/>
      <w:r w:rsidR="00251273" w:rsidRPr="003F5979">
        <w:lastRenderedPageBreak/>
        <w:t>Bibliography</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251273" w:rsidRDefault="00251273">
      <w:pPr>
        <w:pStyle w:val="Bibliography"/>
      </w:pPr>
      <w:r>
        <w:t xml:space="preserve">Abalateo, Mila D. and </w:t>
      </w:r>
      <w:smartTag w:uri="urn:schemas:contacts" w:element="GivenName">
        <w:r>
          <w:t>Lee</w:t>
        </w:r>
      </w:smartTag>
      <w:r>
        <w:t xml:space="preserve">, </w:t>
      </w:r>
      <w:smartTag w:uri="urn:schemas-microsoft-com:office:smarttags" w:element="PersonName">
        <w:smartTag w:uri="urn:schemas:contacts" w:element="GivenName">
          <w:r>
            <w:t>Joni</w:t>
          </w:r>
        </w:smartTag>
        <w:r>
          <w:t xml:space="preserve"> </w:t>
        </w:r>
        <w:smartTag w:uri="urn:schemas:contacts" w:element="Sn">
          <w:r>
            <w:t>R.</w:t>
          </w:r>
        </w:smartTag>
      </w:smartTag>
      <w:r>
        <w:t xml:space="preserve"> “Benchmarking Practices of Air Cargo Carriers: A Case Study Approach,” AFIT Thesis AFIT/GLM/LAL/93S-1, (Sep 93)</w:t>
      </w:r>
    </w:p>
    <w:p w:rsidR="00251273" w:rsidRDefault="00251273">
      <w:pPr>
        <w:pStyle w:val="Bibliography"/>
      </w:pPr>
      <w:r>
        <w:t xml:space="preserve">American National Standards Institute (ANSI).  </w:t>
      </w:r>
      <w:hyperlink r:id="rId16" w:history="1">
        <w:r>
          <w:rPr>
            <w:rStyle w:val="Hyperlink"/>
          </w:rPr>
          <w:t>http://www.ansi.org/</w:t>
        </w:r>
      </w:hyperlink>
      <w:r>
        <w:t xml:space="preserve"> Accessed </w:t>
      </w:r>
      <w:smartTag w:uri="urn:schemas-microsoft-com:office:smarttags" w:element="date">
        <w:smartTagPr>
          <w:attr w:name="Year" w:val="2002"/>
          <w:attr w:name="Day" w:val="15"/>
          <w:attr w:name="Month" w:val="12"/>
        </w:smartTagPr>
        <w:r>
          <w:t>15 Dec 2002</w:t>
        </w:r>
      </w:smartTag>
      <w:r>
        <w:t>.</w:t>
      </w:r>
    </w:p>
    <w:p w:rsidR="00251273" w:rsidRPr="003F5979" w:rsidRDefault="003F5979" w:rsidP="00056CF7">
      <w:pPr>
        <w:pStyle w:val="Heading1"/>
      </w:pPr>
      <w:r>
        <w:br w:type="page"/>
      </w:r>
      <w:bookmarkStart w:id="163" w:name="_Toc1296233"/>
      <w:bookmarkStart w:id="164" w:name="_Toc1369875"/>
      <w:bookmarkStart w:id="165" w:name="_Toc235956623"/>
      <w:bookmarkStart w:id="166" w:name="_Toc235956797"/>
      <w:r w:rsidR="00251273" w:rsidRPr="003F5979">
        <w:lastRenderedPageBreak/>
        <w:t>Vita</w:t>
      </w:r>
      <w:bookmarkEnd w:id="163"/>
      <w:bookmarkEnd w:id="164"/>
      <w:bookmarkEnd w:id="165"/>
      <w:bookmarkEnd w:id="166"/>
    </w:p>
    <w:p w:rsidR="00251273" w:rsidRDefault="00BB377A" w:rsidP="003F5979">
      <w:pPr>
        <w:pStyle w:val="BodyText"/>
        <w:ind w:firstLine="0"/>
      </w:pPr>
      <w:r>
        <w:t>OPTIONAL</w:t>
      </w:r>
    </w:p>
    <w:p w:rsidR="004F4594" w:rsidRPr="004A15AC" w:rsidRDefault="004F4594" w:rsidP="004A15AC">
      <w:pPr>
        <w:pStyle w:val="BodyText"/>
        <w:spacing w:line="240" w:lineRule="auto"/>
        <w:ind w:firstLine="0"/>
        <w:rPr>
          <w:sz w:val="16"/>
        </w:rPr>
      </w:pPr>
      <w:r>
        <w:br w:type="page"/>
      </w:r>
    </w:p>
    <w:tbl>
      <w:tblPr>
        <w:tblW w:w="8627" w:type="dxa"/>
        <w:tblLayout w:type="fixed"/>
        <w:tblLook w:val="0000" w:firstRow="0" w:lastRow="0" w:firstColumn="0" w:lastColumn="0" w:noHBand="0" w:noVBand="0"/>
      </w:tblPr>
      <w:tblGrid>
        <w:gridCol w:w="725"/>
        <w:gridCol w:w="896"/>
        <w:gridCol w:w="740"/>
        <w:gridCol w:w="70"/>
        <w:gridCol w:w="1422"/>
        <w:gridCol w:w="995"/>
        <w:gridCol w:w="528"/>
        <w:gridCol w:w="186"/>
        <w:gridCol w:w="355"/>
        <w:gridCol w:w="2710"/>
      </w:tblGrid>
      <w:tr w:rsidR="00251273" w:rsidTr="004A15AC">
        <w:trPr>
          <w:trHeight w:val="290"/>
        </w:trPr>
        <w:tc>
          <w:tcPr>
            <w:tcW w:w="5917" w:type="dxa"/>
            <w:gridSpan w:val="9"/>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before="120" w:line="240" w:lineRule="auto"/>
              <w:jc w:val="center"/>
              <w:rPr>
                <w:rFonts w:ascii="Univers (W1)" w:hAnsi="Univers (W1)"/>
              </w:rPr>
            </w:pPr>
            <w:r>
              <w:lastRenderedPageBreak/>
              <w:br w:type="page"/>
            </w:r>
            <w:r>
              <w:rPr>
                <w:rFonts w:ascii="Univers (W1)" w:hAnsi="Univers (W1)"/>
                <w:b/>
              </w:rPr>
              <w:t>REPORT DOCUMENTATION PAGE</w:t>
            </w:r>
          </w:p>
        </w:tc>
        <w:tc>
          <w:tcPr>
            <w:tcW w:w="2710"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ind w:left="738"/>
              <w:rPr>
                <w:rFonts w:ascii="Univers (W1)" w:hAnsi="Univers (W1)"/>
                <w:i/>
                <w:sz w:val="16"/>
              </w:rPr>
            </w:pPr>
            <w:r>
              <w:rPr>
                <w:rFonts w:ascii="Univers (W1)" w:hAnsi="Univers (W1)"/>
                <w:i/>
                <w:sz w:val="16"/>
              </w:rPr>
              <w:t>Form Approved</w:t>
            </w:r>
          </w:p>
          <w:p w:rsidR="00251273" w:rsidRDefault="00251273" w:rsidP="00876347">
            <w:pPr>
              <w:framePr w:hSpace="180" w:wrap="around" w:vAnchor="page" w:hAnchor="page" w:x="2106" w:y="961"/>
              <w:spacing w:line="240" w:lineRule="auto"/>
              <w:ind w:left="738"/>
              <w:rPr>
                <w:rFonts w:ascii="Univers (W1)" w:hAnsi="Univers (W1)"/>
                <w:sz w:val="16"/>
              </w:rPr>
            </w:pPr>
            <w:smartTag w:uri="urn:schemas-microsoft-com:office:smarttags" w:element="PersonName">
              <w:smartTag w:uri="urn:schemas:contacts" w:element="GivenName">
                <w:r>
                  <w:rPr>
                    <w:rFonts w:ascii="Univers (W1)" w:hAnsi="Univers (W1)"/>
                    <w:i/>
                    <w:sz w:val="16"/>
                  </w:rPr>
                  <w:t>OMB</w:t>
                </w:r>
              </w:smartTag>
              <w:r>
                <w:rPr>
                  <w:rFonts w:ascii="Univers (W1)" w:hAnsi="Univers (W1)"/>
                  <w:i/>
                  <w:sz w:val="16"/>
                </w:rPr>
                <w:t xml:space="preserve"> </w:t>
              </w:r>
              <w:smartTag w:uri="urn:schemas:contacts" w:element="middlename">
                <w:r>
                  <w:rPr>
                    <w:rFonts w:ascii="Univers (W1)" w:hAnsi="Univers (W1)"/>
                    <w:i/>
                    <w:sz w:val="16"/>
                  </w:rPr>
                  <w:t>No.</w:t>
                </w:r>
              </w:smartTag>
            </w:smartTag>
            <w:r>
              <w:rPr>
                <w:rFonts w:ascii="Univers (W1)" w:hAnsi="Univers (W1)"/>
                <w:i/>
                <w:sz w:val="16"/>
              </w:rPr>
              <w:t xml:space="preserve"> 074-0188</w:t>
            </w:r>
          </w:p>
        </w:tc>
      </w:tr>
      <w:tr w:rsidR="00251273" w:rsidTr="004A15AC">
        <w:trPr>
          <w:trHeight w:val="693"/>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sz w:val="12"/>
              </w:rPr>
            </w:pPr>
            <w:r>
              <w:rPr>
                <w:rFonts w:ascii="Univers (W1)" w:hAnsi="Univers (W1)"/>
                <w:sz w:val="12"/>
              </w:rPr>
              <w:t xml:space="preserve">The 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  Send comments regarding this burden estimate or any other aspect of the collection of information, including suggestions for reducing this burden to Department of Defense, Washington Headquarters Services, Directorate for Information Operations and Reports (0704-0188), 1215 Jefferson Davis Highway, Suite 1204, Arlington, VA  22202-4302.  Respondents should be aware that notwithstanding any other provision of law, no person shall be subject to an penalty for failing to comply with a collection of information if it does not display a currently valid OMB control number.  </w:t>
            </w:r>
          </w:p>
          <w:p w:rsidR="00251273" w:rsidRDefault="00251273" w:rsidP="00876347">
            <w:pPr>
              <w:framePr w:hSpace="180" w:wrap="around" w:vAnchor="page" w:hAnchor="page" w:x="2106" w:y="961"/>
              <w:spacing w:line="240" w:lineRule="auto"/>
              <w:rPr>
                <w:rFonts w:ascii="Univers (W1)" w:hAnsi="Univers (W1)"/>
                <w:b/>
                <w:sz w:val="14"/>
              </w:rPr>
            </w:pPr>
            <w:r>
              <w:rPr>
                <w:rFonts w:ascii="Univers (W1)" w:hAnsi="Univers (W1)"/>
                <w:b/>
                <w:sz w:val="14"/>
              </w:rPr>
              <w:t>PLEASE DO NOT RETURN YOUR FORM TO THE ABOVE ADDRESS.</w:t>
            </w:r>
          </w:p>
        </w:tc>
      </w:tr>
      <w:tr w:rsidR="00251273" w:rsidTr="004A15AC">
        <w:trPr>
          <w:trHeight w:val="468"/>
        </w:trPr>
        <w:tc>
          <w:tcPr>
            <w:tcW w:w="2361" w:type="dxa"/>
            <w:gridSpan w:val="3"/>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2"/>
              </w:rPr>
            </w:pPr>
            <w:r w:rsidRPr="004A15AC">
              <w:rPr>
                <w:rFonts w:ascii="Univers (W1)" w:hAnsi="Univers (W1)"/>
                <w:b/>
                <w:sz w:val="14"/>
              </w:rPr>
              <w:t xml:space="preserve">1. REPORT DATE </w:t>
            </w:r>
            <w:r w:rsidRPr="004A15AC">
              <w:rPr>
                <w:rFonts w:ascii="Univers (W1)" w:hAnsi="Univers (W1)"/>
                <w:i/>
                <w:sz w:val="12"/>
              </w:rPr>
              <w:t>(DD-MM-YYYY)</w:t>
            </w:r>
          </w:p>
          <w:p w:rsidR="00251273" w:rsidRPr="004A15AC" w:rsidRDefault="00F96B63" w:rsidP="00876347">
            <w:pPr>
              <w:framePr w:hSpace="180" w:wrap="around" w:vAnchor="page" w:hAnchor="page" w:x="2106" w:y="961"/>
              <w:spacing w:line="240" w:lineRule="auto"/>
              <w:jc w:val="center"/>
              <w:rPr>
                <w:sz w:val="20"/>
              </w:rPr>
            </w:pPr>
            <w:r>
              <w:rPr>
                <w:sz w:val="20"/>
              </w:rPr>
              <w:t>22-03-2012</w:t>
            </w:r>
          </w:p>
        </w:tc>
        <w:tc>
          <w:tcPr>
            <w:tcW w:w="3556" w:type="dxa"/>
            <w:gridSpan w:val="6"/>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2. REPORT TYPE </w:t>
            </w:r>
          </w:p>
          <w:p w:rsidR="00251273" w:rsidRDefault="00251273" w:rsidP="00876347">
            <w:pPr>
              <w:framePr w:hSpace="180" w:wrap="around" w:vAnchor="page" w:hAnchor="page" w:x="2106" w:y="961"/>
              <w:spacing w:line="240" w:lineRule="auto"/>
              <w:jc w:val="center"/>
              <w:rPr>
                <w:rFonts w:ascii="Univers (W1)" w:hAnsi="Univers (W1)"/>
                <w:b/>
                <w:sz w:val="16"/>
              </w:rPr>
            </w:pPr>
            <w:r w:rsidRPr="004A15AC">
              <w:rPr>
                <w:sz w:val="20"/>
              </w:rPr>
              <w:t>Master’s Thesis</w:t>
            </w:r>
            <w:r w:rsidRPr="004A15AC">
              <w:rPr>
                <w:sz w:val="12"/>
              </w:rPr>
              <w:t xml:space="preserve"> </w:t>
            </w:r>
          </w:p>
        </w:tc>
        <w:tc>
          <w:tcPr>
            <w:tcW w:w="2710" w:type="dxa"/>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4"/>
              </w:rPr>
            </w:pPr>
            <w:r w:rsidRPr="004A15AC">
              <w:rPr>
                <w:rFonts w:ascii="Univers (W1)" w:hAnsi="Univers (W1)"/>
                <w:b/>
                <w:sz w:val="14"/>
              </w:rPr>
              <w:t xml:space="preserve">3. DATES COVERED </w:t>
            </w:r>
            <w:r w:rsidRPr="004A15AC">
              <w:rPr>
                <w:rFonts w:ascii="Univers (W1)" w:hAnsi="Univers (W1)"/>
                <w:i/>
                <w:sz w:val="14"/>
              </w:rPr>
              <w:t>(From – To)</w:t>
            </w:r>
          </w:p>
          <w:p w:rsidR="00251273" w:rsidRPr="004A15AC" w:rsidRDefault="00251273" w:rsidP="00876347">
            <w:pPr>
              <w:framePr w:hSpace="180" w:wrap="around" w:vAnchor="page" w:hAnchor="page" w:x="2106" w:y="961"/>
              <w:spacing w:line="240" w:lineRule="auto"/>
              <w:jc w:val="center"/>
              <w:rPr>
                <w:sz w:val="14"/>
              </w:rPr>
            </w:pPr>
            <w:r w:rsidRPr="004A15AC">
              <w:rPr>
                <w:sz w:val="18"/>
              </w:rPr>
              <w:t>March 20</w:t>
            </w:r>
            <w:r w:rsidR="00F96B63">
              <w:rPr>
                <w:sz w:val="18"/>
              </w:rPr>
              <w:t>10</w:t>
            </w:r>
            <w:r w:rsidR="008B4331" w:rsidRPr="004A15AC">
              <w:rPr>
                <w:sz w:val="18"/>
              </w:rPr>
              <w:t xml:space="preserve"> </w:t>
            </w:r>
            <w:r w:rsidRPr="004A15AC">
              <w:rPr>
                <w:sz w:val="18"/>
              </w:rPr>
              <w:t>– March 20</w:t>
            </w:r>
            <w:r w:rsidR="00F96B63">
              <w:rPr>
                <w:sz w:val="18"/>
              </w:rPr>
              <w:t>12</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0C45A0" w:rsidRDefault="000C45A0" w:rsidP="00876347">
            <w:pPr>
              <w:pStyle w:val="Title"/>
              <w:framePr w:hSpace="180" w:wrap="around" w:vAnchor="page" w:hAnchor="page" w:x="2106" w:y="961"/>
              <w:jc w:val="left"/>
              <w:rPr>
                <w:bCs/>
                <w:sz w:val="14"/>
                <w:szCs w:val="16"/>
              </w:rPr>
            </w:pPr>
            <w:r w:rsidRPr="000C45A0">
              <w:rPr>
                <w:bCs/>
                <w:sz w:val="14"/>
                <w:szCs w:val="16"/>
              </w:rPr>
              <w:t>TITLE AND SUBTITLE</w:t>
            </w:r>
          </w:p>
          <w:p w:rsidR="00251273" w:rsidRDefault="00251273" w:rsidP="00876347">
            <w:pPr>
              <w:framePr w:hSpace="180" w:wrap="around" w:vAnchor="page" w:hAnchor="page" w:x="2106" w:y="961"/>
              <w:spacing w:line="240" w:lineRule="auto"/>
              <w:rPr>
                <w:rFonts w:ascii="Univers (W1)" w:hAnsi="Univers (W1)"/>
                <w:sz w:val="20"/>
              </w:rPr>
            </w:pPr>
          </w:p>
          <w:p w:rsidR="000C45A0" w:rsidRPr="004A15AC" w:rsidRDefault="0015635D" w:rsidP="00876347">
            <w:pPr>
              <w:framePr w:hSpace="180" w:wrap="around" w:vAnchor="page" w:hAnchor="page" w:x="2106" w:y="961"/>
              <w:spacing w:line="240" w:lineRule="auto"/>
              <w:rPr>
                <w:rFonts w:ascii="Univers (W1)" w:hAnsi="Univers (W1)"/>
                <w:sz w:val="20"/>
              </w:rPr>
            </w:pPr>
            <w:r>
              <w:rPr>
                <w:rFonts w:ascii="Univers (W1)" w:hAnsi="Univers (W1)"/>
                <w:sz w:val="20"/>
              </w:rPr>
              <w:t>Title of Thesis in Title Case</w:t>
            </w:r>
          </w:p>
        </w:tc>
        <w:tc>
          <w:tcPr>
            <w:tcW w:w="3065" w:type="dxa"/>
            <w:gridSpan w:val="2"/>
            <w:tcBorders>
              <w:top w:val="single" w:sz="6" w:space="0" w:color="auto"/>
              <w:left w:val="single" w:sz="6" w:space="0" w:color="auto"/>
              <w:bottom w:val="nil"/>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5a.  CONTRACT NUMBER</w:t>
            </w: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5b.  GRANT NUMBER</w:t>
            </w:r>
          </w:p>
          <w:p w:rsidR="00251273" w:rsidRPr="004A15AC" w:rsidRDefault="00251273" w:rsidP="00876347">
            <w:pPr>
              <w:framePr w:hSpace="180" w:wrap="around" w:vAnchor="page" w:hAnchor="page" w:x="2106" w:y="961"/>
              <w:spacing w:line="240" w:lineRule="auto"/>
              <w:rPr>
                <w:rFonts w:ascii="Univers (W1)" w:hAnsi="Univers (W1)"/>
                <w:b/>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4" w:space="0" w:color="auto"/>
              <w:left w:val="single" w:sz="4" w:space="0" w:color="auto"/>
              <w:bottom w:val="single" w:sz="4" w:space="0" w:color="auto"/>
              <w:right w:val="single" w:sz="4"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5c.  PROGRAM ELEMENT NUMBER</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4A15AC" w:rsidRDefault="00251273" w:rsidP="00876347">
            <w:pPr>
              <w:framePr w:hSpace="180" w:wrap="around" w:vAnchor="page" w:hAnchor="page" w:x="2106" w:y="961"/>
              <w:numPr>
                <w:ilvl w:val="0"/>
                <w:numId w:val="2"/>
              </w:numPr>
              <w:spacing w:line="240" w:lineRule="auto"/>
              <w:rPr>
                <w:rFonts w:ascii="Univers (W1)" w:hAnsi="Univers (W1)"/>
                <w:b/>
                <w:sz w:val="16"/>
              </w:rPr>
            </w:pPr>
            <w:r w:rsidRPr="004A15AC">
              <w:rPr>
                <w:rFonts w:ascii="Univers (W1)" w:hAnsi="Univers (W1)"/>
                <w:b/>
                <w:sz w:val="16"/>
              </w:rPr>
              <w:t>AUTHOR(S)</w:t>
            </w:r>
          </w:p>
          <w:p w:rsidR="00251273" w:rsidRPr="004A15AC" w:rsidRDefault="00251273" w:rsidP="00876347">
            <w:pPr>
              <w:framePr w:hSpace="180" w:wrap="around" w:vAnchor="page" w:hAnchor="page" w:x="2106" w:y="961"/>
              <w:spacing w:line="240" w:lineRule="auto"/>
              <w:rPr>
                <w:rFonts w:ascii="Univers (W1)" w:hAnsi="Univers (W1)"/>
                <w:b/>
                <w:sz w:val="12"/>
              </w:rPr>
            </w:pPr>
          </w:p>
          <w:p w:rsidR="00251273" w:rsidRPr="004A15AC" w:rsidRDefault="000817B9" w:rsidP="00876347">
            <w:pPr>
              <w:framePr w:hSpace="180" w:wrap="around" w:vAnchor="page" w:hAnchor="page" w:x="2106" w:y="961"/>
              <w:spacing w:line="240" w:lineRule="auto"/>
              <w:rPr>
                <w:sz w:val="12"/>
              </w:rPr>
            </w:pPr>
            <w:r w:rsidRPr="004A15AC">
              <w:rPr>
                <w:sz w:val="20"/>
              </w:rPr>
              <w:t xml:space="preserve">Public, </w:t>
            </w:r>
            <w:smartTag w:uri="urn:schemas-microsoft-com:office:smarttags" w:element="PersonName">
              <w:smartTag w:uri="urn:schemas:contacts" w:element="GivenName">
                <w:r w:rsidRPr="004A15AC">
                  <w:rPr>
                    <w:sz w:val="20"/>
                  </w:rPr>
                  <w:t>Joseph</w:t>
                </w:r>
              </w:smartTag>
              <w:r w:rsidRPr="004A15AC">
                <w:rPr>
                  <w:sz w:val="20"/>
                </w:rPr>
                <w:t xml:space="preserve"> </w:t>
              </w:r>
              <w:smartTag w:uri="urn:schemas:contacts" w:element="Sn">
                <w:r w:rsidRPr="004A15AC">
                  <w:rPr>
                    <w:sz w:val="20"/>
                  </w:rPr>
                  <w:t>Q.</w:t>
                </w:r>
              </w:smartTag>
            </w:smartTag>
            <w:r w:rsidR="00251273" w:rsidRPr="004A15AC">
              <w:rPr>
                <w:sz w:val="20"/>
              </w:rPr>
              <w:t>, Captain, USAF</w:t>
            </w:r>
          </w:p>
          <w:p w:rsidR="00251273" w:rsidRDefault="00251273" w:rsidP="00876347">
            <w:pPr>
              <w:framePr w:hSpace="180" w:wrap="around" w:vAnchor="page" w:hAnchor="page" w:x="2106" w:y="961"/>
              <w:spacing w:line="240" w:lineRule="auto"/>
              <w:rPr>
                <w:rFonts w:ascii="Univers (W1)" w:hAnsi="Univers (W1)"/>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5d.  PROJECT NUMBER</w:t>
            </w:r>
          </w:p>
          <w:p w:rsidR="00251273" w:rsidRPr="004A15AC" w:rsidRDefault="00251273" w:rsidP="00876347">
            <w:pPr>
              <w:framePr w:hSpace="180" w:wrap="around" w:vAnchor="page" w:hAnchor="page" w:x="2106" w:y="961"/>
              <w:spacing w:line="240" w:lineRule="auto"/>
              <w:rPr>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5e.  TASK NUMBER</w:t>
            </w:r>
          </w:p>
        </w:tc>
      </w:tr>
      <w:tr w:rsidR="00251273" w:rsidTr="004A15AC">
        <w:trPr>
          <w:cantSplit/>
          <w:trHeight w:val="378"/>
        </w:trPr>
        <w:tc>
          <w:tcPr>
            <w:tcW w:w="5562" w:type="dxa"/>
            <w:gridSpan w:val="8"/>
            <w:vMerge/>
            <w:tcBorders>
              <w:top w:val="nil"/>
              <w:left w:val="single" w:sz="6" w:space="0" w:color="auto"/>
              <w:bottom w:val="single" w:sz="6" w:space="0" w:color="auto"/>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5f.  WORK UNIT NUMBER</w:t>
            </w:r>
          </w:p>
        </w:tc>
      </w:tr>
      <w:tr w:rsidR="00251273" w:rsidTr="004A15AC">
        <w:trPr>
          <w:trHeight w:val="886"/>
        </w:trPr>
        <w:tc>
          <w:tcPr>
            <w:tcW w:w="5917" w:type="dxa"/>
            <w:gridSpan w:val="9"/>
            <w:tcBorders>
              <w:left w:val="single" w:sz="6" w:space="0" w:color="auto"/>
              <w:bottom w:val="single" w:sz="6" w:space="0" w:color="auto"/>
              <w:right w:val="single" w:sz="6" w:space="0" w:color="auto"/>
            </w:tcBorders>
          </w:tcPr>
          <w:p w:rsidR="00251273" w:rsidRPr="009F60EB" w:rsidRDefault="00251273" w:rsidP="00876347">
            <w:pPr>
              <w:framePr w:hSpace="180" w:wrap="around" w:vAnchor="page" w:hAnchor="page" w:x="2106" w:y="961"/>
              <w:spacing w:line="240" w:lineRule="auto"/>
              <w:rPr>
                <w:rFonts w:ascii="Univers (W1)" w:hAnsi="Univers (W1)"/>
                <w:b/>
                <w:sz w:val="14"/>
              </w:rPr>
            </w:pPr>
            <w:r w:rsidRPr="009F60EB">
              <w:rPr>
                <w:rFonts w:ascii="Univers (W1)" w:hAnsi="Univers (W1)"/>
                <w:b/>
                <w:sz w:val="14"/>
              </w:rPr>
              <w:t>7. PERFORMING ORGANIZATION NAMES(S) AND ADDRESS(S)</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4"/>
              </w:rPr>
              <w:t xml:space="preserve"> </w:t>
            </w:r>
            <w:r w:rsidRPr="009F60EB">
              <w:rPr>
                <w:sz w:val="18"/>
              </w:rPr>
              <w:tab/>
              <w:t>Air Force Institute of Technology</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8"/>
              </w:rPr>
              <w:tab/>
              <w:t>Graduate School of Engineering and Management (AFIT/EN</w:t>
            </w:r>
            <w:r w:rsidR="00B5477B">
              <w:rPr>
                <w:sz w:val="18"/>
              </w:rPr>
              <w:t>Y</w:t>
            </w:r>
            <w:r w:rsidRPr="009F60EB">
              <w:rPr>
                <w:sz w:val="18"/>
              </w:rPr>
              <w:t>)</w:t>
            </w:r>
          </w:p>
          <w:p w:rsidR="00251273" w:rsidRPr="009F60EB" w:rsidRDefault="00251273" w:rsidP="00876347">
            <w:pPr>
              <w:framePr w:hSpace="180" w:wrap="around" w:vAnchor="page" w:hAnchor="page" w:x="2106" w:y="961"/>
              <w:tabs>
                <w:tab w:val="left" w:pos="180"/>
                <w:tab w:val="left" w:pos="5760"/>
              </w:tabs>
              <w:spacing w:line="240" w:lineRule="auto"/>
              <w:rPr>
                <w:sz w:val="18"/>
              </w:rPr>
            </w:pPr>
            <w:r w:rsidRPr="009F60EB">
              <w:rPr>
                <w:sz w:val="18"/>
              </w:rPr>
              <w:tab/>
            </w:r>
            <w:smartTag w:uri="urn:schemas-microsoft-com:office:smarttags" w:element="Street">
              <w:smartTag w:uri="urn:schemas-microsoft-com:office:smarttags" w:element="address">
                <w:r w:rsidRPr="009F60EB">
                  <w:rPr>
                    <w:sz w:val="18"/>
                  </w:rPr>
                  <w:t xml:space="preserve">2950 </w:t>
                </w:r>
                <w:r w:rsidR="00380CB0" w:rsidRPr="009F60EB">
                  <w:rPr>
                    <w:sz w:val="18"/>
                  </w:rPr>
                  <w:t>Hobson</w:t>
                </w:r>
                <w:r w:rsidRPr="009F60EB">
                  <w:rPr>
                    <w:sz w:val="18"/>
                  </w:rPr>
                  <w:t xml:space="preserve"> </w:t>
                </w:r>
                <w:r w:rsidR="00380CB0" w:rsidRPr="009F60EB">
                  <w:rPr>
                    <w:sz w:val="18"/>
                  </w:rPr>
                  <w:t>Way</w:t>
                </w:r>
              </w:smartTag>
            </w:smartTag>
            <w:r w:rsidRPr="009F60EB">
              <w:rPr>
                <w:sz w:val="18"/>
              </w:rPr>
              <w:t>, Building 640</w:t>
            </w:r>
          </w:p>
          <w:p w:rsidR="00251273" w:rsidRDefault="00251273" w:rsidP="00876347">
            <w:pPr>
              <w:framePr w:hSpace="180" w:wrap="around" w:vAnchor="page" w:hAnchor="page" w:x="2106" w:y="961"/>
              <w:tabs>
                <w:tab w:val="left" w:pos="180"/>
              </w:tabs>
              <w:spacing w:line="240" w:lineRule="auto"/>
              <w:rPr>
                <w:rFonts w:ascii="Univers (W1)" w:hAnsi="Univers (W1)"/>
                <w:sz w:val="16"/>
              </w:rPr>
            </w:pPr>
            <w:r w:rsidRPr="009F60EB">
              <w:rPr>
                <w:sz w:val="18"/>
              </w:rPr>
              <w:tab/>
              <w:t>WPAFB OH 45433-8865</w:t>
            </w: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8. PERFORMING ORGANIZATION</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REPORT NUMBER</w:t>
            </w:r>
          </w:p>
          <w:p w:rsidR="00251273" w:rsidRPr="004A15AC" w:rsidRDefault="00251273" w:rsidP="00876347">
            <w:pPr>
              <w:framePr w:hSpace="180" w:wrap="around" w:vAnchor="page" w:hAnchor="page" w:x="2106" w:y="961"/>
              <w:spacing w:line="240" w:lineRule="auto"/>
              <w:rPr>
                <w:rFonts w:ascii="Univers (W1)" w:hAnsi="Univers (W1)"/>
                <w:b/>
                <w:sz w:val="14"/>
              </w:rPr>
            </w:pPr>
          </w:p>
          <w:p w:rsidR="00251273" w:rsidRDefault="00251273" w:rsidP="00F35A70">
            <w:pPr>
              <w:framePr w:hSpace="180" w:wrap="around" w:vAnchor="page" w:hAnchor="page" w:x="2106" w:y="961"/>
              <w:spacing w:line="240" w:lineRule="auto"/>
              <w:rPr>
                <w:rFonts w:ascii="Univers (W1)" w:hAnsi="Univers (W1)"/>
                <w:b/>
              </w:rPr>
            </w:pPr>
            <w:r w:rsidRPr="004A15AC">
              <w:rPr>
                <w:sz w:val="20"/>
              </w:rPr>
              <w:t xml:space="preserve">     AFIT</w:t>
            </w:r>
            <w:r w:rsidR="00C45B07">
              <w:rPr>
                <w:sz w:val="20"/>
              </w:rPr>
              <w:t>-ENY-</w:t>
            </w:r>
            <w:r w:rsidR="00F35A70">
              <w:rPr>
                <w:sz w:val="20"/>
              </w:rPr>
              <w:t>MS-</w:t>
            </w:r>
            <w:r w:rsidR="00C45B07">
              <w:rPr>
                <w:sz w:val="20"/>
              </w:rPr>
              <w:t>1</w:t>
            </w:r>
            <w:r w:rsidR="00F35A70">
              <w:rPr>
                <w:sz w:val="20"/>
              </w:rPr>
              <w:t>5</w:t>
            </w:r>
            <w:r w:rsidR="00C45B07">
              <w:rPr>
                <w:sz w:val="20"/>
              </w:rPr>
              <w:t>-M</w:t>
            </w:r>
            <w:r w:rsidR="00B45B56">
              <w:rPr>
                <w:sz w:val="20"/>
              </w:rPr>
              <w:t>-0</w:t>
            </w:r>
            <w:r w:rsidR="00F35A70">
              <w:rPr>
                <w:sz w:val="20"/>
              </w:rPr>
              <w:t>00</w:t>
            </w:r>
          </w:p>
        </w:tc>
      </w:tr>
      <w:tr w:rsidR="00251273" w:rsidTr="00876347">
        <w:trPr>
          <w:cantSplit/>
          <w:trHeight w:val="673"/>
        </w:trPr>
        <w:tc>
          <w:tcPr>
            <w:tcW w:w="5917" w:type="dxa"/>
            <w:gridSpan w:val="9"/>
            <w:vMerge w:val="restart"/>
            <w:tcBorders>
              <w:left w:val="single" w:sz="6" w:space="0" w:color="auto"/>
              <w:bottom w:val="nil"/>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9.  SPONSORING/MONITORING AGENCY NAME(S) AND ADDRESS(ES)</w:t>
            </w:r>
          </w:p>
          <w:p w:rsidR="00160B1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AGENCY (spelled out)</w:t>
            </w:r>
            <w:r>
              <w:rPr>
                <w:sz w:val="20"/>
              </w:rPr>
              <w:t xml:space="preserve"> </w:t>
            </w:r>
          </w:p>
          <w:p w:rsidR="00C17DCA" w:rsidRDefault="0015635D" w:rsidP="00876347">
            <w:pPr>
              <w:framePr w:hSpace="180" w:wrap="around" w:vAnchor="page" w:hAnchor="page" w:x="2106" w:y="961"/>
              <w:tabs>
                <w:tab w:val="left" w:pos="180"/>
              </w:tabs>
              <w:spacing w:line="240" w:lineRule="auto"/>
              <w:rPr>
                <w:sz w:val="20"/>
              </w:rPr>
            </w:pPr>
            <w:r w:rsidRPr="000127E6">
              <w:rPr>
                <w:sz w:val="20"/>
              </w:rPr>
              <w:t xml:space="preserve"> </w:t>
            </w:r>
            <w:r w:rsidR="000127E6" w:rsidRPr="000127E6">
              <w:rPr>
                <w:sz w:val="20"/>
              </w:rPr>
              <w:t xml:space="preserve">ADDRESS </w:t>
            </w:r>
            <w:r w:rsidR="00C17DCA">
              <w:rPr>
                <w:sz w:val="20"/>
              </w:rPr>
              <w:t xml:space="preserve">  </w:t>
            </w:r>
          </w:p>
          <w:p w:rsidR="000127E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PHONE and EMAIL</w:t>
            </w:r>
          </w:p>
          <w:p w:rsidR="0015635D" w:rsidRDefault="000127E6"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 xml:space="preserve">ATTN: </w:t>
            </w:r>
            <w:r w:rsidR="0015635D" w:rsidRPr="000127E6">
              <w:rPr>
                <w:sz w:val="20"/>
              </w:rPr>
              <w:t>POC</w:t>
            </w:r>
            <w:r w:rsidR="002C5B8B" w:rsidRPr="000127E6">
              <w:rPr>
                <w:sz w:val="20"/>
              </w:rPr>
              <w:t xml:space="preserve">  </w:t>
            </w:r>
          </w:p>
          <w:p w:rsidR="00160B16" w:rsidRPr="000127E6" w:rsidRDefault="00C17DCA"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(no s</w:t>
            </w:r>
            <w:r w:rsidR="00160B16" w:rsidRPr="000127E6">
              <w:rPr>
                <w:sz w:val="20"/>
              </w:rPr>
              <w:t xml:space="preserve">ponsor </w:t>
            </w:r>
            <w:r w:rsidR="00160B16">
              <w:rPr>
                <w:sz w:val="20"/>
              </w:rPr>
              <w:t>enter</w:t>
            </w:r>
            <w:r w:rsidR="00876347">
              <w:rPr>
                <w:sz w:val="20"/>
              </w:rPr>
              <w:t xml:space="preserve">: </w:t>
            </w:r>
            <w:r w:rsidR="00160B16" w:rsidRPr="000127E6">
              <w:rPr>
                <w:sz w:val="20"/>
              </w:rPr>
              <w:t>Intentionally left blank)</w:t>
            </w:r>
          </w:p>
          <w:p w:rsidR="00C17DCA" w:rsidRPr="004A15AC" w:rsidRDefault="00C17DCA" w:rsidP="00876347">
            <w:pPr>
              <w:framePr w:hSpace="180" w:wrap="around" w:vAnchor="page" w:hAnchor="page" w:x="2106" w:y="961"/>
              <w:tabs>
                <w:tab w:val="left" w:pos="180"/>
              </w:tabs>
              <w:spacing w:line="240" w:lineRule="auto"/>
              <w:rPr>
                <w:rFonts w:ascii="Univers (W1)" w:hAnsi="Univers (W1)"/>
                <w:sz w:val="20"/>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sz w:val="14"/>
              </w:rPr>
            </w:pPr>
            <w:r w:rsidRPr="004A15AC">
              <w:rPr>
                <w:rFonts w:ascii="Univers (W1)" w:hAnsi="Univers (W1)"/>
                <w:b/>
                <w:sz w:val="14"/>
              </w:rPr>
              <w:t>10. SPONSOR/MONITOR’S ACRONYM(S)</w:t>
            </w:r>
          </w:p>
          <w:p w:rsidR="00876347" w:rsidRDefault="00876347" w:rsidP="00876347">
            <w:pPr>
              <w:framePr w:hSpace="180" w:wrap="around" w:vAnchor="page" w:hAnchor="page" w:x="2106" w:y="961"/>
              <w:spacing w:line="240" w:lineRule="auto"/>
              <w:rPr>
                <w:rFonts w:ascii="Univers (W1)" w:hAnsi="Univers (W1)"/>
                <w:b/>
                <w:sz w:val="14"/>
              </w:rPr>
            </w:pPr>
          </w:p>
          <w:p w:rsidR="00251273" w:rsidRPr="004A15AC" w:rsidRDefault="00876347" w:rsidP="00876347">
            <w:pPr>
              <w:framePr w:hSpace="180" w:wrap="around" w:vAnchor="page" w:hAnchor="page" w:x="2106" w:y="961"/>
              <w:spacing w:line="240" w:lineRule="auto"/>
              <w:rPr>
                <w:rFonts w:ascii="Univers (W1)" w:hAnsi="Univers (W1)"/>
                <w:b/>
                <w:sz w:val="14"/>
              </w:rPr>
            </w:pPr>
            <w:r>
              <w:rPr>
                <w:rFonts w:ascii="Univers (W1)" w:hAnsi="Univers (W1)"/>
                <w:b/>
                <w:sz w:val="14"/>
              </w:rPr>
              <w:t>AFRL/RHIQ (example)</w:t>
            </w:r>
          </w:p>
        </w:tc>
      </w:tr>
      <w:tr w:rsidR="00251273" w:rsidTr="004A15AC">
        <w:trPr>
          <w:cantSplit/>
          <w:trHeight w:val="464"/>
        </w:trPr>
        <w:tc>
          <w:tcPr>
            <w:tcW w:w="5917" w:type="dxa"/>
            <w:gridSpan w:val="9"/>
            <w:vMerge/>
            <w:tcBorders>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11.  SPONSOR/MONITOR’S REPORT NUMBER(S)</w:t>
            </w:r>
          </w:p>
        </w:tc>
      </w:tr>
      <w:tr w:rsidR="00251273" w:rsidTr="004A15AC">
        <w:trPr>
          <w:trHeight w:val="580"/>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12. DISTRIBUTION/AVAILABILITY STATEMENT</w:t>
            </w:r>
          </w:p>
          <w:p w:rsidR="00251273" w:rsidRDefault="00251273" w:rsidP="00876347">
            <w:pPr>
              <w:framePr w:hSpace="180" w:wrap="around" w:vAnchor="page" w:hAnchor="page" w:x="2106" w:y="961"/>
              <w:spacing w:line="240" w:lineRule="auto"/>
              <w:rPr>
                <w:rFonts w:ascii="Univers (W1)" w:hAnsi="Univers (W1)"/>
                <w:sz w:val="16"/>
              </w:rPr>
            </w:pPr>
            <w:r>
              <w:rPr>
                <w:rFonts w:ascii="Univers (W1)" w:hAnsi="Univers (W1)"/>
                <w:sz w:val="16"/>
              </w:rPr>
              <w:t xml:space="preserve">     </w:t>
            </w:r>
            <w:r w:rsidR="00876347" w:rsidRPr="00876347">
              <w:rPr>
                <w:rFonts w:ascii="Univers (W1)" w:hAnsi="Univers (W1)"/>
                <w:b/>
                <w:sz w:val="16"/>
              </w:rPr>
              <w:t>DISTRUBTION STATEMENT A.</w:t>
            </w:r>
            <w:r w:rsidR="00876347">
              <w:rPr>
                <w:rFonts w:ascii="Univers (W1)" w:hAnsi="Univers (W1)"/>
                <w:sz w:val="16"/>
              </w:rPr>
              <w:t xml:space="preserve"> </w:t>
            </w:r>
            <w:r>
              <w:rPr>
                <w:sz w:val="16"/>
              </w:rPr>
              <w:t>APPROVED FOR PUBLIC RELEASE; DISTRIBUTION UNLIMITED.</w:t>
            </w:r>
          </w:p>
        </w:tc>
      </w:tr>
      <w:tr w:rsidR="00251273" w:rsidTr="0053481B">
        <w:trPr>
          <w:cantSplit/>
          <w:trHeight w:val="762"/>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53481B">
            <w:pPr>
              <w:framePr w:hSpace="180" w:wrap="around" w:vAnchor="page" w:hAnchor="page" w:x="2106" w:y="961"/>
              <w:spacing w:line="240" w:lineRule="auto"/>
              <w:rPr>
                <w:rFonts w:ascii="Univers (W1)" w:hAnsi="Univers (W1)"/>
                <w:b/>
                <w:sz w:val="16"/>
              </w:rPr>
            </w:pPr>
            <w:r>
              <w:rPr>
                <w:rFonts w:ascii="Univers (W1)" w:hAnsi="Univers (W1)"/>
                <w:b/>
                <w:sz w:val="16"/>
              </w:rPr>
              <w:t xml:space="preserve">13. SUPPLEMENTARY NOTES </w:t>
            </w:r>
            <w:r w:rsidR="0053481B">
              <w:t xml:space="preserve"> </w:t>
            </w:r>
            <w:r w:rsidR="0053481B">
              <w:br/>
            </w:r>
            <w:r w:rsidR="0053481B" w:rsidRPr="0053481B">
              <w:rPr>
                <w:rFonts w:ascii="Univers (W1)" w:hAnsi="Univers (W1)"/>
                <w:sz w:val="20"/>
              </w:rPr>
              <w:t>This material is declared a work of the U.S. Government and is not subject to copyright protection in the United States.</w:t>
            </w:r>
          </w:p>
        </w:tc>
      </w:tr>
      <w:tr w:rsidR="00251273" w:rsidTr="0053481B">
        <w:trPr>
          <w:trHeight w:val="2598"/>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left" w:pos="540"/>
              </w:tabs>
              <w:spacing w:line="240" w:lineRule="auto"/>
              <w:rPr>
                <w:rFonts w:ascii="Univers (W1)" w:hAnsi="Univers (W1)"/>
                <w:b/>
                <w:i/>
                <w:sz w:val="16"/>
              </w:rPr>
            </w:pPr>
            <w:r>
              <w:rPr>
                <w:rFonts w:ascii="Univers (W1)" w:hAnsi="Univers (W1)"/>
                <w:b/>
                <w:sz w:val="16"/>
              </w:rPr>
              <w:t xml:space="preserve">14. ABSTRACT </w:t>
            </w:r>
          </w:p>
          <w:p w:rsidR="00B5477B" w:rsidRPr="00B5477B" w:rsidRDefault="00B5477B" w:rsidP="00876347">
            <w:pPr>
              <w:framePr w:hSpace="180" w:wrap="around" w:vAnchor="page" w:hAnchor="page" w:x="2106" w:y="961"/>
              <w:tabs>
                <w:tab w:val="left" w:pos="270"/>
              </w:tabs>
              <w:spacing w:line="240" w:lineRule="auto"/>
              <w:rPr>
                <w:rFonts w:ascii="Univers (W1)" w:hAnsi="Univers (W1)"/>
                <w:b/>
                <w:sz w:val="18"/>
              </w:rPr>
            </w:pPr>
          </w:p>
          <w:p w:rsidR="00B5477B" w:rsidRDefault="00876347" w:rsidP="00876347">
            <w:pPr>
              <w:framePr w:hSpace="180" w:wrap="around" w:vAnchor="page" w:hAnchor="page" w:x="2106" w:y="961"/>
              <w:tabs>
                <w:tab w:val="left" w:pos="270"/>
              </w:tabs>
              <w:spacing w:line="240" w:lineRule="auto"/>
              <w:rPr>
                <w:rFonts w:ascii="Univers (W1)" w:hAnsi="Univers (W1)"/>
                <w:sz w:val="18"/>
              </w:rPr>
            </w:pPr>
            <w:r>
              <w:rPr>
                <w:rFonts w:ascii="Univers (W1)" w:hAnsi="Univers (W1)"/>
                <w:sz w:val="18"/>
              </w:rPr>
              <w:t>(The abstract can be 200 words maximum.)</w:t>
            </w:r>
          </w:p>
          <w:p w:rsidR="00C17DCA" w:rsidRDefault="00C17DCA" w:rsidP="00876347">
            <w:pPr>
              <w:framePr w:hSpace="180" w:wrap="around" w:vAnchor="page" w:hAnchor="page" w:x="2106" w:y="961"/>
              <w:tabs>
                <w:tab w:val="left" w:pos="270"/>
              </w:tabs>
              <w:spacing w:line="240" w:lineRule="auto"/>
              <w:rPr>
                <w:rFonts w:ascii="Univers (W1)" w:hAnsi="Univers (W1)"/>
                <w:sz w:val="18"/>
              </w:rPr>
            </w:pPr>
          </w:p>
          <w:p w:rsidR="00B5477B" w:rsidRDefault="00B5477B" w:rsidP="00876347">
            <w:pPr>
              <w:framePr w:hSpace="180" w:wrap="around" w:vAnchor="page" w:hAnchor="page" w:x="2106" w:y="961"/>
              <w:tabs>
                <w:tab w:val="left" w:pos="270"/>
              </w:tabs>
              <w:spacing w:line="240" w:lineRule="auto"/>
              <w:rPr>
                <w:rFonts w:ascii="Univers (W1)" w:hAnsi="Univers (W1)"/>
                <w:sz w:val="16"/>
              </w:rPr>
            </w:pPr>
          </w:p>
        </w:tc>
      </w:tr>
      <w:tr w:rsidR="00251273" w:rsidTr="00876347">
        <w:trPr>
          <w:cantSplit/>
          <w:trHeight w:val="519"/>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15. SUBJECT TERMS</w:t>
            </w:r>
          </w:p>
          <w:p w:rsidR="00251273" w:rsidRDefault="00251273" w:rsidP="0053481B">
            <w:pPr>
              <w:framePr w:hSpace="180" w:wrap="around" w:vAnchor="page" w:hAnchor="page" w:x="2106" w:y="961"/>
              <w:spacing w:line="240" w:lineRule="auto"/>
              <w:rPr>
                <w:rFonts w:ascii="Univers (W1)" w:hAnsi="Univers (W1)"/>
                <w:b/>
                <w:sz w:val="20"/>
              </w:rPr>
            </w:pPr>
            <w:r>
              <w:rPr>
                <w:sz w:val="20"/>
              </w:rPr>
              <w:t xml:space="preserve"> </w:t>
            </w:r>
            <w:r w:rsidR="0053481B">
              <w:rPr>
                <w:sz w:val="20"/>
              </w:rPr>
              <w:t xml:space="preserve">      (Fill in with pertinent terminology related to the topic of your thesis.)</w:t>
            </w:r>
          </w:p>
        </w:tc>
      </w:tr>
      <w:tr w:rsidR="00251273" w:rsidRPr="006F0623" w:rsidTr="004A15AC">
        <w:trPr>
          <w:cantSplit/>
          <w:trHeight w:val="336"/>
        </w:trPr>
        <w:tc>
          <w:tcPr>
            <w:tcW w:w="2431" w:type="dxa"/>
            <w:gridSpan w:val="4"/>
            <w:tcBorders>
              <w:top w:val="single" w:sz="6" w:space="0" w:color="auto"/>
              <w:left w:val="single" w:sz="6" w:space="0" w:color="auto"/>
              <w:right w:val="single" w:sz="6" w:space="0" w:color="auto"/>
            </w:tcBorders>
          </w:tcPr>
          <w:p w:rsidR="00251273" w:rsidRPr="006F0623" w:rsidRDefault="00251273" w:rsidP="00876347">
            <w:pPr>
              <w:framePr w:hSpace="180" w:wrap="around" w:vAnchor="page" w:hAnchor="page" w:x="2106" w:y="961"/>
              <w:spacing w:line="240" w:lineRule="auto"/>
              <w:rPr>
                <w:rFonts w:ascii="Univers (W1)" w:hAnsi="Univers (W1)"/>
                <w:b/>
                <w:sz w:val="18"/>
              </w:rPr>
            </w:pPr>
            <w:r w:rsidRPr="004A15AC">
              <w:rPr>
                <w:rFonts w:ascii="Univers (W1)" w:hAnsi="Univers (W1)"/>
                <w:b/>
                <w:sz w:val="14"/>
              </w:rPr>
              <w:t>16. SECURITY CLASSIFICATION OF:</w:t>
            </w:r>
          </w:p>
        </w:tc>
        <w:tc>
          <w:tcPr>
            <w:tcW w:w="1422" w:type="dxa"/>
            <w:vMerge w:val="restart"/>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17. LIMITATION OF </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ABSTRACT</w:t>
            </w:r>
          </w:p>
          <w:p w:rsidR="00251273" w:rsidRPr="004A15AC" w:rsidRDefault="00251273" w:rsidP="00876347">
            <w:pPr>
              <w:framePr w:hSpace="180" w:wrap="around" w:vAnchor="page" w:hAnchor="page" w:x="2106" w:y="961"/>
              <w:spacing w:line="240" w:lineRule="auto"/>
              <w:rPr>
                <w:b/>
                <w:sz w:val="18"/>
              </w:rPr>
            </w:pPr>
          </w:p>
          <w:p w:rsidR="00251273" w:rsidRPr="004A15AC" w:rsidRDefault="00251273" w:rsidP="00876347">
            <w:pPr>
              <w:framePr w:hSpace="180" w:wrap="around" w:vAnchor="page" w:hAnchor="page" w:x="2106" w:y="961"/>
              <w:spacing w:line="240" w:lineRule="auto"/>
              <w:jc w:val="center"/>
              <w:rPr>
                <w:b/>
                <w:sz w:val="14"/>
              </w:rPr>
            </w:pPr>
            <w:r w:rsidRPr="004A15AC">
              <w:rPr>
                <w:b/>
                <w:sz w:val="18"/>
              </w:rPr>
              <w:t>UU</w:t>
            </w:r>
          </w:p>
        </w:tc>
        <w:tc>
          <w:tcPr>
            <w:tcW w:w="995" w:type="dxa"/>
            <w:vMerge w:val="restart"/>
            <w:tcBorders>
              <w:top w:val="single" w:sz="6" w:space="0" w:color="auto"/>
              <w:left w:val="single" w:sz="6" w:space="0" w:color="auto"/>
            </w:tcBorders>
          </w:tcPr>
          <w:p w:rsidR="00251273" w:rsidRPr="00013310" w:rsidRDefault="00251273" w:rsidP="00876347">
            <w:pPr>
              <w:framePr w:hSpace="180" w:wrap="around" w:vAnchor="page" w:hAnchor="page" w:x="2106" w:y="961"/>
              <w:spacing w:line="240" w:lineRule="auto"/>
              <w:rPr>
                <w:rFonts w:ascii="Univers (W1)" w:hAnsi="Univers (W1)"/>
                <w:b/>
                <w:sz w:val="14"/>
                <w:szCs w:val="16"/>
              </w:rPr>
            </w:pPr>
            <w:r w:rsidRPr="009F60EB">
              <w:rPr>
                <w:rFonts w:ascii="Univers (W1)" w:hAnsi="Univers (W1)"/>
                <w:b/>
                <w:sz w:val="16"/>
              </w:rPr>
              <w:t xml:space="preserve">18. </w:t>
            </w:r>
            <w:r w:rsidRPr="00013310">
              <w:rPr>
                <w:rFonts w:ascii="Univers (W1)" w:hAnsi="Univers (W1)"/>
                <w:b/>
                <w:sz w:val="14"/>
                <w:szCs w:val="16"/>
              </w:rPr>
              <w:t xml:space="preserve">NUMBER </w:t>
            </w:r>
          </w:p>
          <w:p w:rsidR="00251273" w:rsidRDefault="00251273" w:rsidP="00876347">
            <w:pPr>
              <w:framePr w:hSpace="180" w:wrap="around" w:vAnchor="page" w:hAnchor="page" w:x="2106" w:y="961"/>
              <w:spacing w:line="240" w:lineRule="auto"/>
              <w:rPr>
                <w:rFonts w:ascii="Univers (W1)" w:hAnsi="Univers (W1)"/>
                <w:b/>
                <w:sz w:val="14"/>
                <w:szCs w:val="16"/>
              </w:rPr>
            </w:pPr>
            <w:r w:rsidRPr="00013310">
              <w:rPr>
                <w:rFonts w:ascii="Univers (W1)" w:hAnsi="Univers (W1)"/>
                <w:b/>
                <w:sz w:val="14"/>
                <w:szCs w:val="16"/>
              </w:rPr>
              <w:t>OF</w:t>
            </w:r>
            <w:r w:rsidR="00013310" w:rsidRPr="00013310">
              <w:rPr>
                <w:rFonts w:ascii="Univers (W1)" w:hAnsi="Univers (W1)"/>
                <w:b/>
                <w:sz w:val="14"/>
                <w:szCs w:val="16"/>
              </w:rPr>
              <w:t xml:space="preserve"> </w:t>
            </w:r>
            <w:r w:rsidRPr="00013310">
              <w:rPr>
                <w:rFonts w:ascii="Univers (W1)" w:hAnsi="Univers (W1)"/>
                <w:b/>
                <w:sz w:val="14"/>
                <w:szCs w:val="16"/>
              </w:rPr>
              <w:t>PAGES</w:t>
            </w:r>
          </w:p>
          <w:p w:rsidR="00013310" w:rsidRPr="00013310" w:rsidRDefault="00013310" w:rsidP="00876347">
            <w:pPr>
              <w:framePr w:hSpace="180" w:wrap="around" w:vAnchor="page" w:hAnchor="page" w:x="2106" w:y="961"/>
              <w:spacing w:line="240" w:lineRule="auto"/>
              <w:rPr>
                <w:rFonts w:ascii="Univers (W1)" w:hAnsi="Univers (W1)"/>
                <w:b/>
                <w:sz w:val="14"/>
                <w:szCs w:val="16"/>
              </w:rPr>
            </w:pPr>
          </w:p>
          <w:p w:rsidR="00251273" w:rsidRPr="006F0623" w:rsidRDefault="00F3579F" w:rsidP="00876347">
            <w:pPr>
              <w:framePr w:hSpace="180" w:wrap="around" w:vAnchor="page" w:hAnchor="page" w:x="2106" w:y="961"/>
              <w:spacing w:line="240" w:lineRule="auto"/>
              <w:jc w:val="center"/>
              <w:rPr>
                <w:sz w:val="18"/>
              </w:rPr>
            </w:pPr>
            <w:r>
              <w:rPr>
                <w:sz w:val="20"/>
              </w:rPr>
              <w:t>19</w:t>
            </w:r>
          </w:p>
        </w:tc>
        <w:tc>
          <w:tcPr>
            <w:tcW w:w="3778" w:type="dxa"/>
            <w:gridSpan w:val="4"/>
            <w:tcBorders>
              <w:top w:val="single" w:sz="4" w:space="0" w:color="auto"/>
              <w:left w:val="single" w:sz="4" w:space="0" w:color="auto"/>
              <w:bottom w:val="single" w:sz="4" w:space="0" w:color="auto"/>
              <w:right w:val="single" w:sz="4" w:space="0" w:color="auto"/>
            </w:tcBorders>
          </w:tcPr>
          <w:p w:rsidR="00251273" w:rsidRPr="009F60EB" w:rsidRDefault="00251273" w:rsidP="00876347">
            <w:pPr>
              <w:framePr w:hSpace="180" w:wrap="around" w:vAnchor="page" w:hAnchor="page" w:x="2106" w:y="961"/>
              <w:pBdr>
                <w:between w:val="single" w:sz="4" w:space="1" w:color="auto"/>
              </w:pBdr>
              <w:spacing w:line="240" w:lineRule="auto"/>
              <w:rPr>
                <w:rFonts w:ascii="Univers (W1)" w:hAnsi="Univers (W1)"/>
                <w:b/>
                <w:sz w:val="16"/>
              </w:rPr>
            </w:pPr>
            <w:r w:rsidRPr="009F60EB">
              <w:rPr>
                <w:rFonts w:ascii="Univers (W1)" w:hAnsi="Univers (W1)"/>
                <w:b/>
                <w:sz w:val="16"/>
              </w:rPr>
              <w:t>19a.  NAME OF RESPONSIBLE PERSON</w:t>
            </w:r>
          </w:p>
          <w:p w:rsidR="00251273" w:rsidRPr="006F0623" w:rsidRDefault="000817B9" w:rsidP="00876347">
            <w:pPr>
              <w:framePr w:hSpace="180" w:wrap="around" w:vAnchor="page" w:hAnchor="page" w:x="2106" w:y="961"/>
              <w:spacing w:line="240" w:lineRule="auto"/>
              <w:rPr>
                <w:b/>
                <w:sz w:val="18"/>
              </w:rPr>
            </w:pPr>
            <w:r w:rsidRPr="006F0623">
              <w:rPr>
                <w:sz w:val="18"/>
              </w:rPr>
              <w:t>Name</w:t>
            </w:r>
            <w:r w:rsidR="003B7F9B">
              <w:rPr>
                <w:sz w:val="18"/>
              </w:rPr>
              <w:t xml:space="preserve"> of Advisor, AFIT/ENY</w:t>
            </w:r>
          </w:p>
        </w:tc>
      </w:tr>
      <w:tr w:rsidR="00251273" w:rsidTr="00876347">
        <w:trPr>
          <w:cantSplit/>
          <w:trHeight w:val="429"/>
        </w:trPr>
        <w:tc>
          <w:tcPr>
            <w:tcW w:w="725"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a. REPORT</w:t>
            </w:r>
          </w:p>
          <w:p w:rsidR="00251273" w:rsidRDefault="00251273" w:rsidP="00876347">
            <w:pPr>
              <w:framePr w:hSpace="180" w:wrap="around" w:vAnchor="page" w:hAnchor="page" w:x="2106" w:y="961"/>
              <w:tabs>
                <w:tab w:val="num" w:pos="180"/>
              </w:tabs>
              <w:spacing w:line="240" w:lineRule="auto"/>
              <w:rPr>
                <w:rFonts w:ascii="Univers (W1)" w:hAnsi="Univers (W1)"/>
                <w:b/>
                <w:sz w:val="12"/>
              </w:rPr>
            </w:pPr>
          </w:p>
          <w:p w:rsidR="00251273" w:rsidRDefault="00251273" w:rsidP="00876347">
            <w:pPr>
              <w:framePr w:hSpace="180" w:wrap="around" w:vAnchor="page" w:hAnchor="page" w:x="2106" w:y="961"/>
              <w:tabs>
                <w:tab w:val="num" w:pos="180"/>
              </w:tabs>
              <w:spacing w:line="240" w:lineRule="auto"/>
              <w:jc w:val="center"/>
              <w:rPr>
                <w:b/>
                <w:sz w:val="16"/>
              </w:rPr>
            </w:pPr>
            <w:r>
              <w:rPr>
                <w:b/>
                <w:sz w:val="16"/>
              </w:rPr>
              <w:t>U</w:t>
            </w:r>
          </w:p>
        </w:tc>
        <w:tc>
          <w:tcPr>
            <w:tcW w:w="896"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b. ABSTRACT</w:t>
            </w:r>
          </w:p>
          <w:p w:rsidR="00251273" w:rsidRDefault="00251273" w:rsidP="00876347">
            <w:pPr>
              <w:framePr w:hSpace="180" w:wrap="around" w:vAnchor="page" w:hAnchor="page" w:x="2106" w:y="961"/>
              <w:tabs>
                <w:tab w:val="num" w:pos="252"/>
              </w:tabs>
              <w:spacing w:line="240" w:lineRule="auto"/>
              <w:rPr>
                <w:rFonts w:ascii="Univers (W1)" w:hAnsi="Univers (W1)"/>
                <w:b/>
                <w:sz w:val="12"/>
              </w:rPr>
            </w:pPr>
          </w:p>
          <w:p w:rsidR="00251273" w:rsidRDefault="00251273" w:rsidP="00876347">
            <w:pPr>
              <w:framePr w:hSpace="180" w:wrap="around" w:vAnchor="page" w:hAnchor="page" w:x="2106" w:y="961"/>
              <w:tabs>
                <w:tab w:val="num" w:pos="252"/>
              </w:tabs>
              <w:spacing w:line="240" w:lineRule="auto"/>
              <w:jc w:val="center"/>
              <w:rPr>
                <w:b/>
                <w:sz w:val="16"/>
              </w:rPr>
            </w:pPr>
            <w:r>
              <w:rPr>
                <w:b/>
                <w:sz w:val="16"/>
              </w:rPr>
              <w:t>U</w:t>
            </w:r>
          </w:p>
        </w:tc>
        <w:tc>
          <w:tcPr>
            <w:tcW w:w="810" w:type="dxa"/>
            <w:gridSpan w:val="2"/>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2"/>
              </w:rPr>
            </w:pPr>
            <w:r>
              <w:rPr>
                <w:rFonts w:ascii="Univers (W1)" w:hAnsi="Univers (W1)"/>
                <w:b/>
                <w:sz w:val="12"/>
              </w:rPr>
              <w:t>c. THIS PAGE</w:t>
            </w:r>
          </w:p>
          <w:p w:rsidR="00251273" w:rsidRDefault="00251273" w:rsidP="00876347">
            <w:pPr>
              <w:framePr w:hSpace="180" w:wrap="around" w:vAnchor="page" w:hAnchor="page" w:x="2106" w:y="961"/>
              <w:spacing w:line="240" w:lineRule="auto"/>
              <w:jc w:val="center"/>
              <w:rPr>
                <w:b/>
                <w:sz w:val="12"/>
              </w:rPr>
            </w:pPr>
          </w:p>
          <w:p w:rsidR="00251273" w:rsidRDefault="00251273" w:rsidP="00876347">
            <w:pPr>
              <w:framePr w:hSpace="180" w:wrap="around" w:vAnchor="page" w:hAnchor="page" w:x="2106" w:y="961"/>
              <w:spacing w:line="240" w:lineRule="auto"/>
              <w:jc w:val="center"/>
              <w:rPr>
                <w:b/>
                <w:sz w:val="16"/>
              </w:rPr>
            </w:pPr>
            <w:r>
              <w:rPr>
                <w:b/>
                <w:sz w:val="16"/>
              </w:rPr>
              <w:t>U</w:t>
            </w:r>
          </w:p>
        </w:tc>
        <w:tc>
          <w:tcPr>
            <w:tcW w:w="1422" w:type="dxa"/>
            <w:vMerge/>
            <w:tcBorders>
              <w:top w:val="nil"/>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995" w:type="dxa"/>
            <w:vMerge/>
            <w:tcBorders>
              <w:top w:val="nil"/>
              <w:left w:val="single" w:sz="6" w:space="0" w:color="auto"/>
              <w:bottom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778" w:type="dxa"/>
            <w:gridSpan w:val="4"/>
            <w:tcBorders>
              <w:top w:val="single" w:sz="4" w:space="0" w:color="auto"/>
              <w:left w:val="single" w:sz="4" w:space="0" w:color="auto"/>
              <w:bottom w:val="single" w:sz="6" w:space="0" w:color="auto"/>
              <w:right w:val="single" w:sz="4" w:space="0" w:color="auto"/>
            </w:tcBorders>
          </w:tcPr>
          <w:p w:rsidR="00251273" w:rsidRDefault="00251273" w:rsidP="00876347">
            <w:pPr>
              <w:framePr w:hSpace="180" w:wrap="around" w:vAnchor="page" w:hAnchor="page" w:x="2106" w:y="961"/>
              <w:spacing w:line="240" w:lineRule="auto"/>
              <w:rPr>
                <w:rFonts w:ascii="Univers (W1)" w:hAnsi="Univers (W1)"/>
                <w:i/>
                <w:sz w:val="16"/>
              </w:rPr>
            </w:pPr>
            <w:r w:rsidRPr="009F60EB">
              <w:rPr>
                <w:rFonts w:ascii="Univers (W1)" w:hAnsi="Univers (W1)"/>
                <w:b/>
                <w:sz w:val="14"/>
              </w:rPr>
              <w:t xml:space="preserve">19b.  TELEPHONE NUMBER </w:t>
            </w:r>
            <w:r>
              <w:rPr>
                <w:rFonts w:ascii="Univers (W1)" w:hAnsi="Univers (W1)"/>
                <w:i/>
                <w:sz w:val="16"/>
              </w:rPr>
              <w:t>(Include area code)</w:t>
            </w:r>
          </w:p>
          <w:p w:rsidR="00251273" w:rsidRPr="00160B16" w:rsidRDefault="00251273" w:rsidP="00876347">
            <w:pPr>
              <w:framePr w:hSpace="180" w:wrap="around" w:vAnchor="page" w:hAnchor="page" w:x="2106" w:y="961"/>
              <w:spacing w:line="240" w:lineRule="auto"/>
              <w:rPr>
                <w:sz w:val="20"/>
              </w:rPr>
            </w:pPr>
            <w:r w:rsidRPr="00160B16">
              <w:rPr>
                <w:sz w:val="20"/>
              </w:rPr>
              <w:t xml:space="preserve">(937) 255-6565, ext </w:t>
            </w:r>
            <w:r w:rsidR="00E67772" w:rsidRPr="00160B16">
              <w:rPr>
                <w:sz w:val="20"/>
              </w:rPr>
              <w:t>xxxx</w:t>
            </w:r>
            <w:r w:rsidR="0053481B">
              <w:rPr>
                <w:sz w:val="20"/>
              </w:rPr>
              <w:t xml:space="preserve">   (NOT DSN)</w:t>
            </w:r>
          </w:p>
          <w:p w:rsidR="00251273" w:rsidRDefault="00251273" w:rsidP="00876347">
            <w:pPr>
              <w:framePr w:hSpace="180" w:wrap="around" w:vAnchor="page" w:hAnchor="page" w:x="2106" w:y="961"/>
              <w:spacing w:line="240" w:lineRule="auto"/>
              <w:rPr>
                <w:sz w:val="16"/>
              </w:rPr>
            </w:pPr>
            <w:r w:rsidRPr="00160B16">
              <w:rPr>
                <w:rFonts w:ascii="Univers (W1)" w:hAnsi="Univers (W1)"/>
                <w:sz w:val="20"/>
              </w:rPr>
              <w:t>(</w:t>
            </w:r>
            <w:r w:rsidR="000817B9" w:rsidRPr="00160B16">
              <w:rPr>
                <w:rFonts w:ascii="Univers (W1)" w:hAnsi="Univers (W1)"/>
                <w:sz w:val="20"/>
              </w:rPr>
              <w:t>emailname</w:t>
            </w:r>
            <w:r w:rsidRPr="00160B16">
              <w:rPr>
                <w:rFonts w:ascii="Univers (W1)" w:hAnsi="Univers (W1)"/>
                <w:sz w:val="20"/>
              </w:rPr>
              <w:t>@afit.edu)</w:t>
            </w:r>
          </w:p>
        </w:tc>
      </w:tr>
      <w:tr w:rsidR="00251273" w:rsidTr="0053481B">
        <w:trPr>
          <w:trHeight w:val="276"/>
        </w:trPr>
        <w:tc>
          <w:tcPr>
            <w:tcW w:w="2431" w:type="dxa"/>
            <w:gridSpan w:val="4"/>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422" w:type="dxa"/>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523" w:type="dxa"/>
            <w:gridSpan w:val="2"/>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250" w:type="dxa"/>
            <w:gridSpan w:val="3"/>
            <w:tcBorders>
              <w:top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Standard Form 298 (</w:t>
            </w:r>
            <w:smartTag w:uri="urn:schemas-microsoft-com:office:smarttags" w:element="PersonName">
              <w:r w:rsidRPr="004A15AC">
                <w:rPr>
                  <w:rFonts w:ascii="Univers (W1)" w:hAnsi="Univers (W1)"/>
                  <w:b/>
                  <w:sz w:val="14"/>
                </w:rPr>
                <w:t xml:space="preserve">Rev. </w:t>
              </w:r>
              <w:smartTag w:uri="urn:schemas:contacts" w:element="GivenName">
                <w:r w:rsidRPr="004A15AC">
                  <w:rPr>
                    <w:rFonts w:ascii="Univers (W1)" w:hAnsi="Univers (W1)"/>
                    <w:b/>
                    <w:sz w:val="14"/>
                  </w:rPr>
                  <w:t>8</w:t>
                </w:r>
              </w:smartTag>
              <w:r w:rsidRPr="004A15AC">
                <w:rPr>
                  <w:rFonts w:ascii="Univers (W1)" w:hAnsi="Univers (W1)"/>
                  <w:b/>
                  <w:sz w:val="14"/>
                </w:rPr>
                <w:t>-</w:t>
              </w:r>
              <w:smartTag w:uri="urn:schemas:contacts" w:element="Sn">
                <w:r w:rsidRPr="004A15AC">
                  <w:rPr>
                    <w:rFonts w:ascii="Univers (W1)" w:hAnsi="Univers (W1)"/>
                    <w:b/>
                    <w:sz w:val="14"/>
                  </w:rPr>
                  <w:t>98</w:t>
                </w:r>
              </w:smartTag>
            </w:smartTag>
            <w:r w:rsidRPr="004A15AC">
              <w:rPr>
                <w:rFonts w:ascii="Univers (W1)" w:hAnsi="Univers (W1)"/>
                <w:b/>
                <w:sz w:val="14"/>
              </w:rPr>
              <w:t>)</w:t>
            </w:r>
          </w:p>
          <w:p w:rsidR="00251273" w:rsidRDefault="00251273" w:rsidP="00876347">
            <w:pPr>
              <w:framePr w:hSpace="180" w:wrap="around" w:vAnchor="page" w:hAnchor="page" w:x="2106" w:y="961"/>
              <w:spacing w:line="240" w:lineRule="auto"/>
              <w:rPr>
                <w:rFonts w:ascii="Univers (W1)" w:hAnsi="Univers (W1)"/>
                <w:b/>
                <w:sz w:val="16"/>
              </w:rPr>
            </w:pPr>
            <w:r w:rsidRPr="004A15AC">
              <w:rPr>
                <w:rFonts w:ascii="Univers (W1)" w:hAnsi="Univers (W1)"/>
                <w:sz w:val="10"/>
              </w:rPr>
              <w:t>Prescribed by ANSI Std. Z39-18</w:t>
            </w:r>
          </w:p>
        </w:tc>
      </w:tr>
    </w:tbl>
    <w:p w:rsidR="00251273" w:rsidRPr="006F0623" w:rsidRDefault="00251273" w:rsidP="004A15AC">
      <w:pPr>
        <w:pStyle w:val="BodyText"/>
        <w:ind w:firstLine="0"/>
        <w:rPr>
          <w:sz w:val="14"/>
        </w:rPr>
      </w:pPr>
    </w:p>
    <w:sectPr w:rsidR="00251273" w:rsidRPr="006F0623" w:rsidSect="00A570F9">
      <w:footerReference w:type="default" r:id="rId17"/>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347" w:rsidRDefault="00876347">
      <w:pPr>
        <w:spacing w:line="240" w:lineRule="auto"/>
      </w:pPr>
      <w:r>
        <w:separator/>
      </w:r>
    </w:p>
  </w:endnote>
  <w:endnote w:type="continuationSeparator" w:id="0">
    <w:p w:rsidR="00876347" w:rsidRDefault="00876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347" w:rsidRDefault="00876347" w:rsidP="00AD37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347" w:rsidRDefault="00F35A70">
    <w:pPr>
      <w:pStyle w:val="Footer"/>
      <w:jc w:val="center"/>
    </w:pPr>
    <w:r>
      <w:fldChar w:fldCharType="begin"/>
    </w:r>
    <w:r>
      <w:instrText xml:space="preserve"> PAGE   \* MERGEFORMAT </w:instrText>
    </w:r>
    <w:r>
      <w:fldChar w:fldCharType="separate"/>
    </w:r>
    <w:r w:rsidR="00140F7F">
      <w:rPr>
        <w:noProof/>
      </w:rPr>
      <w:t>ix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347" w:rsidRDefault="00F35A70">
    <w:pPr>
      <w:pStyle w:val="Footer"/>
      <w:jc w:val="center"/>
    </w:pPr>
    <w:r>
      <w:fldChar w:fldCharType="begin"/>
    </w:r>
    <w:r>
      <w:instrText xml:space="preserve"> PAGE   \* MERGEFORMAT </w:instrText>
    </w:r>
    <w:r>
      <w:fldChar w:fldCharType="separate"/>
    </w:r>
    <w:r w:rsidR="00140F7F">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347" w:rsidRDefault="00876347">
      <w:pPr>
        <w:spacing w:line="240" w:lineRule="auto"/>
      </w:pPr>
      <w:r>
        <w:separator/>
      </w:r>
    </w:p>
  </w:footnote>
  <w:footnote w:type="continuationSeparator" w:id="0">
    <w:p w:rsidR="00876347" w:rsidRDefault="008763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1985">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1B77E0"/>
    <w:rsid w:val="000127E6"/>
    <w:rsid w:val="00013310"/>
    <w:rsid w:val="00056CF7"/>
    <w:rsid w:val="000615AF"/>
    <w:rsid w:val="000817B9"/>
    <w:rsid w:val="00096B78"/>
    <w:rsid w:val="000C45A0"/>
    <w:rsid w:val="000F549A"/>
    <w:rsid w:val="00117019"/>
    <w:rsid w:val="00140F7F"/>
    <w:rsid w:val="0015635D"/>
    <w:rsid w:val="00157351"/>
    <w:rsid w:val="00160B16"/>
    <w:rsid w:val="00170620"/>
    <w:rsid w:val="00174502"/>
    <w:rsid w:val="001A6B64"/>
    <w:rsid w:val="001B223C"/>
    <w:rsid w:val="001B77E0"/>
    <w:rsid w:val="001B7E4A"/>
    <w:rsid w:val="001C26D8"/>
    <w:rsid w:val="001D1A81"/>
    <w:rsid w:val="001D431F"/>
    <w:rsid w:val="001F51D3"/>
    <w:rsid w:val="00251273"/>
    <w:rsid w:val="002544B5"/>
    <w:rsid w:val="00261D74"/>
    <w:rsid w:val="00264586"/>
    <w:rsid w:val="002A06B5"/>
    <w:rsid w:val="002A7730"/>
    <w:rsid w:val="002C5B8B"/>
    <w:rsid w:val="00307220"/>
    <w:rsid w:val="00312A5B"/>
    <w:rsid w:val="00312C4C"/>
    <w:rsid w:val="00317EAE"/>
    <w:rsid w:val="00336015"/>
    <w:rsid w:val="00380CB0"/>
    <w:rsid w:val="003953B7"/>
    <w:rsid w:val="003B79EE"/>
    <w:rsid w:val="003B7F9B"/>
    <w:rsid w:val="003E557F"/>
    <w:rsid w:val="003F1F7E"/>
    <w:rsid w:val="003F5979"/>
    <w:rsid w:val="00412573"/>
    <w:rsid w:val="004708DA"/>
    <w:rsid w:val="004A15AC"/>
    <w:rsid w:val="004A3D21"/>
    <w:rsid w:val="004B1E25"/>
    <w:rsid w:val="004F4594"/>
    <w:rsid w:val="00514745"/>
    <w:rsid w:val="0053481B"/>
    <w:rsid w:val="005752A7"/>
    <w:rsid w:val="0058630D"/>
    <w:rsid w:val="00596E7D"/>
    <w:rsid w:val="005D5297"/>
    <w:rsid w:val="005E3815"/>
    <w:rsid w:val="005F4E1F"/>
    <w:rsid w:val="00605735"/>
    <w:rsid w:val="006072D3"/>
    <w:rsid w:val="006423CD"/>
    <w:rsid w:val="00681348"/>
    <w:rsid w:val="006849A9"/>
    <w:rsid w:val="006875AD"/>
    <w:rsid w:val="006B2801"/>
    <w:rsid w:val="006E58A3"/>
    <w:rsid w:val="006F0623"/>
    <w:rsid w:val="006F3F05"/>
    <w:rsid w:val="00702B7D"/>
    <w:rsid w:val="0070778E"/>
    <w:rsid w:val="00710749"/>
    <w:rsid w:val="00715562"/>
    <w:rsid w:val="00715A54"/>
    <w:rsid w:val="00717E5B"/>
    <w:rsid w:val="00747E9B"/>
    <w:rsid w:val="00754404"/>
    <w:rsid w:val="00764B56"/>
    <w:rsid w:val="007914D8"/>
    <w:rsid w:val="007A62D5"/>
    <w:rsid w:val="007C393B"/>
    <w:rsid w:val="007D4E50"/>
    <w:rsid w:val="007E3508"/>
    <w:rsid w:val="007F0961"/>
    <w:rsid w:val="0084047A"/>
    <w:rsid w:val="008520A3"/>
    <w:rsid w:val="00876347"/>
    <w:rsid w:val="00890508"/>
    <w:rsid w:val="00892338"/>
    <w:rsid w:val="008B4331"/>
    <w:rsid w:val="008B590A"/>
    <w:rsid w:val="008C0461"/>
    <w:rsid w:val="008D3DBE"/>
    <w:rsid w:val="00931BAA"/>
    <w:rsid w:val="00943F85"/>
    <w:rsid w:val="00945D24"/>
    <w:rsid w:val="00962600"/>
    <w:rsid w:val="00971EF8"/>
    <w:rsid w:val="00980F54"/>
    <w:rsid w:val="009855A1"/>
    <w:rsid w:val="009B50CA"/>
    <w:rsid w:val="009C54CE"/>
    <w:rsid w:val="009C5706"/>
    <w:rsid w:val="009F60EB"/>
    <w:rsid w:val="00A15151"/>
    <w:rsid w:val="00A222A0"/>
    <w:rsid w:val="00A36D79"/>
    <w:rsid w:val="00A570F9"/>
    <w:rsid w:val="00AB131C"/>
    <w:rsid w:val="00AD2886"/>
    <w:rsid w:val="00AD3726"/>
    <w:rsid w:val="00B2258F"/>
    <w:rsid w:val="00B45038"/>
    <w:rsid w:val="00B45A40"/>
    <w:rsid w:val="00B45B56"/>
    <w:rsid w:val="00B5477B"/>
    <w:rsid w:val="00B61F95"/>
    <w:rsid w:val="00B77940"/>
    <w:rsid w:val="00BB377A"/>
    <w:rsid w:val="00BC3C04"/>
    <w:rsid w:val="00BD42D6"/>
    <w:rsid w:val="00BF1A25"/>
    <w:rsid w:val="00C05699"/>
    <w:rsid w:val="00C12473"/>
    <w:rsid w:val="00C17DCA"/>
    <w:rsid w:val="00C21C6D"/>
    <w:rsid w:val="00C22130"/>
    <w:rsid w:val="00C25A08"/>
    <w:rsid w:val="00C45B07"/>
    <w:rsid w:val="00C87ADB"/>
    <w:rsid w:val="00CB516D"/>
    <w:rsid w:val="00CB5617"/>
    <w:rsid w:val="00CC01E8"/>
    <w:rsid w:val="00CE7460"/>
    <w:rsid w:val="00D215AB"/>
    <w:rsid w:val="00D26C41"/>
    <w:rsid w:val="00D640F8"/>
    <w:rsid w:val="00D807FE"/>
    <w:rsid w:val="00DB36A5"/>
    <w:rsid w:val="00E67772"/>
    <w:rsid w:val="00EC2D73"/>
    <w:rsid w:val="00EC3664"/>
    <w:rsid w:val="00EF12BD"/>
    <w:rsid w:val="00F1212F"/>
    <w:rsid w:val="00F3579F"/>
    <w:rsid w:val="00F35A70"/>
    <w:rsid w:val="00F43FF7"/>
    <w:rsid w:val="00F77F1F"/>
    <w:rsid w:val="00F96B63"/>
    <w:rsid w:val="00FC28C3"/>
    <w:rsid w:val="00FC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contacts" w:name="Sn"/>
  <w:smartTagType w:namespaceuri="urn:schemas:contacts" w:name="middlename"/>
  <w:smartTagType w:namespaceuri="urn:schemas:contacts" w:name="GivenName"/>
  <w:shapeDefaults>
    <o:shapedefaults v:ext="edit" spidmax="41985">
      <o:colormenu v:ext="edit" fillcolor="none" strokecolor="none"/>
    </o:shapedefaults>
    <o:shapelayout v:ext="edit">
      <o:idmap v:ext="edit" data="1"/>
    </o:shapelayout>
  </w:shapeDefaults>
  <w:decimalSymbol w:val="."/>
  <w:listSeparator w:val=","/>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autoRedefine/>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ansi.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7A38B5F-92B3-4734-B572-77B61E02CABB}">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Thesis_Template.dotx</Template>
  <TotalTime>94</TotalTime>
  <Pages>19</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10308</CharactersWithSpaces>
  <SharedDoc>false</SharedDoc>
  <HLinks>
    <vt:vector size="246" baseType="variant">
      <vt:variant>
        <vt:i4>4849759</vt:i4>
      </vt:variant>
      <vt:variant>
        <vt:i4>255</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Petrosky, James C Civ USAF AETC AFIT/ENP</cp:lastModifiedBy>
  <cp:revision>22</cp:revision>
  <cp:lastPrinted>2003-02-21T20:01:00Z</cp:lastPrinted>
  <dcterms:created xsi:type="dcterms:W3CDTF">2012-12-20T15:00:00Z</dcterms:created>
  <dcterms:modified xsi:type="dcterms:W3CDTF">2017-05-03T18:18:00Z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